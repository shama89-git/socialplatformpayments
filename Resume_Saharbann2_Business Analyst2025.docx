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04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84"/>
        <w:gridCol w:w="736"/>
        <w:gridCol w:w="6621"/>
      </w:tblGrid>
      <w:tr w:rsidR="00B91C1F" w:rsidRPr="009D51D0" w14:paraId="03058FB2" w14:textId="77777777" w:rsidTr="003B0CF8">
        <w:trPr>
          <w:trHeight w:val="4323"/>
        </w:trPr>
        <w:tc>
          <w:tcPr>
            <w:tcW w:w="3684" w:type="dxa"/>
          </w:tcPr>
          <w:p w14:paraId="7EB3F950" w14:textId="77777777" w:rsidR="00B91C1F" w:rsidRPr="009D51D0" w:rsidRDefault="00B91C1F" w:rsidP="00036450">
            <w:pPr>
              <w:pStyle w:val="Heading3"/>
              <w:rPr>
                <w:lang w:val="en-IN"/>
              </w:rPr>
            </w:pPr>
          </w:p>
          <w:p w14:paraId="59706D51" w14:textId="77777777" w:rsidR="00B91C1F" w:rsidRPr="009D51D0" w:rsidRDefault="00B91C1F" w:rsidP="00036450">
            <w:pPr>
              <w:pStyle w:val="Heading3"/>
            </w:pPr>
          </w:p>
          <w:p w14:paraId="491EB4FC" w14:textId="55E4036F" w:rsidR="00B91C1F" w:rsidRPr="009D51D0" w:rsidRDefault="004C1588" w:rsidP="00036450">
            <w:pPr>
              <w:pStyle w:val="Heading3"/>
            </w:pPr>
            <w:r w:rsidRPr="009D51D0">
              <w:rPr>
                <w:noProof/>
              </w:rPr>
              <w:drawing>
                <wp:inline distT="0" distB="0" distL="0" distR="0" wp14:anchorId="27649C02" wp14:editId="59C1B4AB">
                  <wp:extent cx="2139950" cy="17202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172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20B5A" w14:textId="77777777" w:rsidR="00B91C1F" w:rsidRPr="009D51D0" w:rsidRDefault="00B91C1F" w:rsidP="00036450">
            <w:pPr>
              <w:pStyle w:val="Heading3"/>
            </w:pPr>
            <w:r w:rsidRPr="009D51D0">
              <w:t>Personal information</w:t>
            </w:r>
          </w:p>
          <w:p w14:paraId="7B6FBE0F" w14:textId="009D6F6D" w:rsidR="00B91C1F" w:rsidRPr="009D51D0" w:rsidRDefault="00B91C1F" w:rsidP="00132380">
            <w:pPr>
              <w:rPr>
                <w:rFonts w:asciiTheme="majorHAnsi" w:hAnsiTheme="majorHAnsi" w:cs="Arial"/>
              </w:rPr>
            </w:pPr>
            <w:r w:rsidRPr="009D51D0">
              <w:rPr>
                <w:rFonts w:asciiTheme="majorHAnsi" w:hAnsiTheme="majorHAnsi" w:cs="Arial"/>
                <w:b/>
                <w:bCs/>
              </w:rPr>
              <w:t>Address</w:t>
            </w:r>
            <w:r w:rsidRPr="009D51D0">
              <w:rPr>
                <w:rFonts w:asciiTheme="majorHAnsi" w:hAnsiTheme="majorHAnsi" w:cs="Arial"/>
              </w:rPr>
              <w:t>:</w:t>
            </w:r>
            <w:r w:rsidR="00C7374F" w:rsidRPr="009D51D0">
              <w:rPr>
                <w:rFonts w:asciiTheme="majorHAnsi" w:hAnsiTheme="majorHAnsi" w:cs="Arial"/>
              </w:rPr>
              <w:t xml:space="preserve"> </w:t>
            </w:r>
            <w:proofErr w:type="spellStart"/>
            <w:r w:rsidR="00E21999" w:rsidRPr="009D51D0">
              <w:rPr>
                <w:rFonts w:asciiTheme="majorHAnsi" w:hAnsiTheme="majorHAnsi" w:cs="Arial"/>
              </w:rPr>
              <w:t>Perzikgaarde</w:t>
            </w:r>
            <w:proofErr w:type="spellEnd"/>
            <w:r w:rsidR="00E21999" w:rsidRPr="009D51D0">
              <w:rPr>
                <w:rFonts w:asciiTheme="majorHAnsi" w:hAnsiTheme="majorHAnsi" w:cs="Arial"/>
              </w:rPr>
              <w:t xml:space="preserve"> 11</w:t>
            </w:r>
            <w:r w:rsidRPr="009D51D0">
              <w:rPr>
                <w:rFonts w:asciiTheme="majorHAnsi" w:hAnsiTheme="majorHAnsi" w:cs="Arial"/>
              </w:rPr>
              <w:t>, 3</w:t>
            </w:r>
            <w:r w:rsidR="00E21999" w:rsidRPr="009D51D0">
              <w:rPr>
                <w:rFonts w:asciiTheme="majorHAnsi" w:hAnsiTheme="majorHAnsi" w:cs="Arial"/>
              </w:rPr>
              <w:t>436GJ</w:t>
            </w:r>
            <w:r w:rsidRPr="009D51D0">
              <w:rPr>
                <w:rFonts w:asciiTheme="majorHAnsi" w:hAnsiTheme="majorHAnsi" w:cs="Arial"/>
              </w:rPr>
              <w:t xml:space="preserve">, </w:t>
            </w:r>
            <w:proofErr w:type="spellStart"/>
            <w:r w:rsidR="00E21999" w:rsidRPr="009D51D0">
              <w:rPr>
                <w:rFonts w:asciiTheme="majorHAnsi" w:hAnsiTheme="majorHAnsi" w:cs="Arial"/>
              </w:rPr>
              <w:t>Nieuwegein</w:t>
            </w:r>
            <w:proofErr w:type="spellEnd"/>
            <w:r w:rsidRPr="009D51D0">
              <w:rPr>
                <w:rFonts w:asciiTheme="majorHAnsi" w:hAnsiTheme="majorHAnsi" w:cs="Arial"/>
              </w:rPr>
              <w:t>, Netherlands</w:t>
            </w:r>
          </w:p>
          <w:p w14:paraId="5F0629AC" w14:textId="77777777" w:rsidR="00B91C1F" w:rsidRPr="009D51D0" w:rsidRDefault="00B91C1F" w:rsidP="00132380">
            <w:pPr>
              <w:rPr>
                <w:rFonts w:asciiTheme="majorHAnsi" w:hAnsiTheme="majorHAnsi" w:cs="Arial"/>
              </w:rPr>
            </w:pPr>
            <w:r w:rsidRPr="009D51D0">
              <w:rPr>
                <w:rFonts w:asciiTheme="majorHAnsi" w:hAnsiTheme="majorHAnsi" w:cs="Arial"/>
                <w:b/>
                <w:bCs/>
              </w:rPr>
              <w:t>Nationality</w:t>
            </w:r>
            <w:r w:rsidRPr="009D51D0">
              <w:rPr>
                <w:rFonts w:asciiTheme="majorHAnsi" w:hAnsiTheme="majorHAnsi" w:cs="Arial"/>
              </w:rPr>
              <w:t>: Indian</w:t>
            </w:r>
          </w:p>
          <w:p w14:paraId="3AC8FE81" w14:textId="2AAF61FC" w:rsidR="00B91C1F" w:rsidRPr="009D51D0" w:rsidRDefault="00B91C1F" w:rsidP="00132380">
            <w:pPr>
              <w:rPr>
                <w:rFonts w:asciiTheme="majorHAnsi" w:hAnsiTheme="majorHAnsi" w:cs="Arial"/>
              </w:rPr>
            </w:pPr>
            <w:r w:rsidRPr="009D51D0">
              <w:rPr>
                <w:rFonts w:asciiTheme="majorHAnsi" w:hAnsiTheme="majorHAnsi" w:cs="Arial"/>
                <w:b/>
                <w:bCs/>
              </w:rPr>
              <w:t>Phone</w:t>
            </w:r>
            <w:r w:rsidRPr="009D51D0">
              <w:rPr>
                <w:rFonts w:asciiTheme="majorHAnsi" w:hAnsiTheme="majorHAnsi" w:cs="Arial"/>
              </w:rPr>
              <w:t>:</w:t>
            </w:r>
            <w:r w:rsidR="00C7374F" w:rsidRPr="009D51D0">
              <w:rPr>
                <w:rFonts w:asciiTheme="majorHAnsi" w:hAnsiTheme="majorHAnsi" w:cs="Arial"/>
              </w:rPr>
              <w:t xml:space="preserve"> </w:t>
            </w:r>
            <w:r w:rsidRPr="009D51D0">
              <w:rPr>
                <w:rFonts w:asciiTheme="majorHAnsi" w:hAnsiTheme="majorHAnsi" w:cs="Arial"/>
              </w:rPr>
              <w:t>0-6</w:t>
            </w:r>
            <w:r w:rsidR="004C1588" w:rsidRPr="009D51D0">
              <w:rPr>
                <w:rFonts w:asciiTheme="majorHAnsi" w:hAnsiTheme="majorHAnsi" w:cs="Arial"/>
              </w:rPr>
              <w:t>20</w:t>
            </w:r>
            <w:r w:rsidRPr="009D51D0">
              <w:rPr>
                <w:rFonts w:asciiTheme="majorHAnsi" w:hAnsiTheme="majorHAnsi" w:cs="Arial"/>
              </w:rPr>
              <w:t>-</w:t>
            </w:r>
            <w:r w:rsidR="004C1588" w:rsidRPr="009D51D0">
              <w:rPr>
                <w:rFonts w:asciiTheme="majorHAnsi" w:hAnsiTheme="majorHAnsi" w:cs="Arial"/>
              </w:rPr>
              <w:t>86</w:t>
            </w:r>
            <w:r w:rsidRPr="009D51D0">
              <w:rPr>
                <w:rFonts w:asciiTheme="majorHAnsi" w:hAnsiTheme="majorHAnsi" w:cs="Arial"/>
              </w:rPr>
              <w:t>-</w:t>
            </w:r>
            <w:r w:rsidR="004C1588" w:rsidRPr="009D51D0">
              <w:rPr>
                <w:rFonts w:asciiTheme="majorHAnsi" w:hAnsiTheme="majorHAnsi" w:cs="Arial"/>
              </w:rPr>
              <w:t>5414</w:t>
            </w:r>
          </w:p>
          <w:p w14:paraId="4BD86651" w14:textId="77777777" w:rsidR="00B91C1F" w:rsidRPr="009D51D0" w:rsidRDefault="00B91C1F" w:rsidP="00132380">
            <w:pPr>
              <w:rPr>
                <w:rFonts w:asciiTheme="majorHAnsi" w:hAnsiTheme="majorHAnsi"/>
              </w:rPr>
            </w:pPr>
          </w:p>
          <w:p w14:paraId="47DA07E5" w14:textId="77777777" w:rsidR="00B91C1F" w:rsidRPr="009D51D0" w:rsidRDefault="00B91C1F" w:rsidP="00132380">
            <w:pPr>
              <w:rPr>
                <w:rFonts w:asciiTheme="majorHAnsi" w:hAnsiTheme="majorHAnsi"/>
              </w:rPr>
            </w:pPr>
            <w:r w:rsidRPr="009D51D0">
              <w:rPr>
                <w:rFonts w:asciiTheme="majorHAnsi" w:hAnsiTheme="majorHAnsi"/>
                <w:b/>
                <w:bCs/>
              </w:rPr>
              <w:t>LinkedIn</w:t>
            </w:r>
            <w:r w:rsidRPr="009D51D0">
              <w:rPr>
                <w:rFonts w:asciiTheme="majorHAnsi" w:hAnsiTheme="majorHAnsi"/>
              </w:rPr>
              <w:t>:</w:t>
            </w:r>
          </w:p>
          <w:p w14:paraId="13B3FC30" w14:textId="1D3E64C0" w:rsidR="00B91C1F" w:rsidRPr="009D51D0" w:rsidRDefault="00C6747B" w:rsidP="00132380">
            <w:pPr>
              <w:rPr>
                <w:rFonts w:asciiTheme="majorHAnsi" w:hAnsiTheme="majorHAnsi"/>
              </w:rPr>
            </w:pPr>
            <w:hyperlink r:id="rId11" w:history="1">
              <w:r w:rsidRPr="009D51D0">
                <w:rPr>
                  <w:rStyle w:val="Hyperlink"/>
                  <w:rFonts w:asciiTheme="majorHAnsi" w:hAnsiTheme="majorHAnsi"/>
                </w:rPr>
                <w:t>https://www.linkedin.com/in/saharbann-nazeer-526a47105/</w:t>
              </w:r>
            </w:hyperlink>
          </w:p>
          <w:p w14:paraId="05A0ABF5" w14:textId="77777777" w:rsidR="00C6747B" w:rsidRPr="009D51D0" w:rsidRDefault="00C6747B" w:rsidP="00132380">
            <w:pPr>
              <w:rPr>
                <w:rFonts w:asciiTheme="majorHAnsi" w:hAnsiTheme="majorHAnsi"/>
              </w:rPr>
            </w:pPr>
          </w:p>
          <w:p w14:paraId="441A019C" w14:textId="5A093D12" w:rsidR="00B91C1F" w:rsidRPr="009D51D0" w:rsidRDefault="00B91C1F" w:rsidP="00132380">
            <w:pPr>
              <w:rPr>
                <w:rFonts w:asciiTheme="majorHAnsi" w:hAnsiTheme="majorHAnsi"/>
              </w:rPr>
            </w:pPr>
            <w:r w:rsidRPr="009D51D0">
              <w:rPr>
                <w:rFonts w:asciiTheme="majorHAnsi" w:hAnsiTheme="majorHAnsi"/>
                <w:b/>
                <w:bCs/>
              </w:rPr>
              <w:t>Email</w:t>
            </w:r>
            <w:r w:rsidRPr="009D51D0">
              <w:rPr>
                <w:rFonts w:asciiTheme="majorHAnsi" w:hAnsiTheme="majorHAnsi"/>
              </w:rPr>
              <w:t>:</w:t>
            </w:r>
            <w:r w:rsidR="00C7374F" w:rsidRPr="009D51D0">
              <w:rPr>
                <w:rFonts w:asciiTheme="majorHAnsi" w:hAnsiTheme="majorHAnsi"/>
              </w:rPr>
              <w:t xml:space="preserve"> </w:t>
            </w:r>
            <w:r w:rsidR="00C6747B" w:rsidRPr="009D51D0">
              <w:rPr>
                <w:rFonts w:asciiTheme="majorHAnsi" w:hAnsiTheme="majorHAnsi"/>
              </w:rPr>
              <w:t>shyamaanazeer</w:t>
            </w:r>
            <w:r w:rsidRPr="009D51D0">
              <w:rPr>
                <w:rFonts w:asciiTheme="majorHAnsi" w:hAnsiTheme="majorHAnsi"/>
              </w:rPr>
              <w:t>@gmail.com</w:t>
            </w:r>
          </w:p>
          <w:p w14:paraId="3918843A" w14:textId="3DDFFDF6" w:rsidR="00B91C1F" w:rsidRPr="009D51D0" w:rsidRDefault="009D51D0" w:rsidP="00E8559E">
            <w:pPr>
              <w:pStyle w:val="Heading3"/>
            </w:pPr>
            <w:r w:rsidRPr="009D51D0">
              <w:t>Trainings &amp; Certifications</w:t>
            </w:r>
          </w:p>
          <w:p w14:paraId="313535AF" w14:textId="7ABCB663" w:rsidR="00095555" w:rsidRPr="009D51D0" w:rsidRDefault="009D51D0" w:rsidP="009E69A1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bCs/>
              </w:rPr>
            </w:pPr>
            <w:r w:rsidRPr="009D51D0">
              <w:rPr>
                <w:rFonts w:asciiTheme="majorHAnsi" w:hAnsiTheme="majorHAnsi"/>
                <w:b/>
                <w:bCs/>
              </w:rPr>
              <w:t xml:space="preserve">Gained PDUs for </w:t>
            </w:r>
            <w:r w:rsidR="00095555" w:rsidRPr="009D51D0">
              <w:rPr>
                <w:rFonts w:asciiTheme="majorHAnsi" w:hAnsiTheme="majorHAnsi"/>
                <w:b/>
                <w:bCs/>
              </w:rPr>
              <w:t>Certification Capability in Business Analysis</w:t>
            </w:r>
            <w:r w:rsidRPr="009D51D0">
              <w:rPr>
                <w:rFonts w:asciiTheme="majorHAnsi" w:hAnsiTheme="majorHAnsi"/>
                <w:b/>
                <w:bCs/>
              </w:rPr>
              <w:t xml:space="preserve"> (CBAP)</w:t>
            </w:r>
          </w:p>
          <w:p w14:paraId="2286925E" w14:textId="38534AD4" w:rsidR="00095555" w:rsidRPr="009D51D0" w:rsidRDefault="009D51D0" w:rsidP="009E69A1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bCs/>
              </w:rPr>
            </w:pPr>
            <w:r w:rsidRPr="009D51D0">
              <w:rPr>
                <w:rFonts w:asciiTheme="majorHAnsi" w:hAnsiTheme="majorHAnsi"/>
                <w:b/>
                <w:bCs/>
              </w:rPr>
              <w:t xml:space="preserve">Coursera </w:t>
            </w:r>
            <w:r w:rsidR="00095555" w:rsidRPr="009D51D0">
              <w:rPr>
                <w:rFonts w:asciiTheme="majorHAnsi" w:hAnsiTheme="majorHAnsi"/>
                <w:b/>
                <w:bCs/>
              </w:rPr>
              <w:t>Certified in Foundation of Project Management</w:t>
            </w:r>
          </w:p>
          <w:p w14:paraId="4AC46266" w14:textId="137B1046" w:rsidR="00012DC2" w:rsidRPr="009D51D0" w:rsidRDefault="00012DC2" w:rsidP="009E69A1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bCs/>
              </w:rPr>
            </w:pPr>
            <w:r w:rsidRPr="009D51D0">
              <w:rPr>
                <w:rFonts w:asciiTheme="majorHAnsi" w:hAnsiTheme="majorHAnsi"/>
                <w:b/>
                <w:bCs/>
              </w:rPr>
              <w:t xml:space="preserve">Completed </w:t>
            </w:r>
            <w:r w:rsidR="009D51D0" w:rsidRPr="009D51D0">
              <w:rPr>
                <w:rFonts w:asciiTheme="majorHAnsi" w:hAnsiTheme="majorHAnsi"/>
                <w:b/>
                <w:bCs/>
              </w:rPr>
              <w:t>Training</w:t>
            </w:r>
            <w:r w:rsidR="009D51D0" w:rsidRPr="009D51D0">
              <w:rPr>
                <w:rFonts w:asciiTheme="majorHAnsi" w:hAnsiTheme="majorHAnsi"/>
                <w:b/>
                <w:bCs/>
              </w:rPr>
              <w:t xml:space="preserve"> and Certification in </w:t>
            </w:r>
            <w:r w:rsidRPr="009D51D0">
              <w:rPr>
                <w:rFonts w:asciiTheme="majorHAnsi" w:hAnsiTheme="majorHAnsi"/>
                <w:b/>
                <w:bCs/>
              </w:rPr>
              <w:t>AI-Powered Business Analysis</w:t>
            </w:r>
          </w:p>
          <w:p w14:paraId="7ABE2F5B" w14:textId="22C0208A" w:rsidR="009D51D0" w:rsidRPr="009D51D0" w:rsidRDefault="009D51D0" w:rsidP="009E69A1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bCs/>
              </w:rPr>
            </w:pPr>
            <w:r w:rsidRPr="009D51D0">
              <w:rPr>
                <w:rFonts w:asciiTheme="majorHAnsi" w:hAnsiTheme="majorHAnsi"/>
                <w:b/>
                <w:bCs/>
              </w:rPr>
              <w:t>Microsoft 365</w:t>
            </w:r>
          </w:p>
          <w:p w14:paraId="46E95657" w14:textId="77777777" w:rsidR="00B91C1F" w:rsidRPr="009D51D0" w:rsidRDefault="00B91C1F" w:rsidP="00132380">
            <w:pPr>
              <w:pStyle w:val="Heading3"/>
            </w:pPr>
            <w:r w:rsidRPr="009D51D0">
              <w:t>Languages</w:t>
            </w:r>
          </w:p>
          <w:p w14:paraId="2C512FFD" w14:textId="77777777" w:rsidR="00560E45" w:rsidRDefault="00B91C1F" w:rsidP="002430F2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560E45">
              <w:rPr>
                <w:rFonts w:asciiTheme="majorHAnsi" w:hAnsiTheme="majorHAnsi"/>
              </w:rPr>
              <w:t>English</w:t>
            </w:r>
            <w:r w:rsidR="001C0390" w:rsidRPr="00560E45">
              <w:rPr>
                <w:rFonts w:asciiTheme="majorHAnsi" w:hAnsiTheme="majorHAnsi"/>
              </w:rPr>
              <w:t xml:space="preserve"> (</w:t>
            </w:r>
            <w:r w:rsidR="006F51D9" w:rsidRPr="00560E45">
              <w:rPr>
                <w:rFonts w:asciiTheme="majorHAnsi" w:hAnsiTheme="majorHAnsi"/>
              </w:rPr>
              <w:t>Fluent</w:t>
            </w:r>
            <w:r w:rsidR="001C0390" w:rsidRPr="00560E45">
              <w:rPr>
                <w:rFonts w:asciiTheme="majorHAnsi" w:hAnsiTheme="majorHAnsi"/>
              </w:rPr>
              <w:t>)</w:t>
            </w:r>
            <w:r w:rsidR="001F549B" w:rsidRPr="00560E45">
              <w:rPr>
                <w:rFonts w:asciiTheme="majorHAnsi" w:hAnsiTheme="majorHAnsi"/>
              </w:rPr>
              <w:t xml:space="preserve"> </w:t>
            </w:r>
          </w:p>
          <w:p w14:paraId="0BFB7E9A" w14:textId="71B0F92E" w:rsidR="00560E45" w:rsidRDefault="001C0390" w:rsidP="001C0390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560E45">
              <w:rPr>
                <w:rFonts w:asciiTheme="majorHAnsi" w:hAnsiTheme="majorHAnsi"/>
              </w:rPr>
              <w:t xml:space="preserve">Dutch </w:t>
            </w:r>
            <w:r w:rsidR="005A2076" w:rsidRPr="00560E45">
              <w:rPr>
                <w:rFonts w:asciiTheme="majorHAnsi" w:hAnsiTheme="majorHAnsi"/>
              </w:rPr>
              <w:t>(A2 level)</w:t>
            </w:r>
          </w:p>
          <w:p w14:paraId="1AE52DA1" w14:textId="4A347EF6" w:rsidR="001C0390" w:rsidRDefault="00B91C1F" w:rsidP="001C0390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560E45">
              <w:rPr>
                <w:rFonts w:asciiTheme="majorHAnsi" w:hAnsiTheme="majorHAnsi"/>
              </w:rPr>
              <w:t>Hindi</w:t>
            </w:r>
            <w:r w:rsidR="001C0390" w:rsidRPr="00560E45">
              <w:rPr>
                <w:rFonts w:asciiTheme="majorHAnsi" w:hAnsiTheme="majorHAnsi"/>
              </w:rPr>
              <w:t xml:space="preserve"> (</w:t>
            </w:r>
            <w:r w:rsidR="006F51D9" w:rsidRPr="00560E45">
              <w:rPr>
                <w:rFonts w:asciiTheme="majorHAnsi" w:hAnsiTheme="majorHAnsi"/>
              </w:rPr>
              <w:t>Native</w:t>
            </w:r>
            <w:r w:rsidR="001C0390" w:rsidRPr="00560E45">
              <w:rPr>
                <w:rFonts w:asciiTheme="majorHAnsi" w:hAnsiTheme="majorHAnsi"/>
              </w:rPr>
              <w:t>)</w:t>
            </w:r>
          </w:p>
          <w:p w14:paraId="61FE7DC5" w14:textId="48A9F538" w:rsidR="00560E45" w:rsidRPr="00560E45" w:rsidRDefault="00560E45" w:rsidP="001C0390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Tamil (Native)</w:t>
            </w:r>
          </w:p>
          <w:p w14:paraId="1997CCC4" w14:textId="29745904" w:rsidR="00B91C1F" w:rsidRPr="009D51D0" w:rsidRDefault="00B91C1F" w:rsidP="001F549B">
            <w:pPr>
              <w:rPr>
                <w:rFonts w:asciiTheme="majorHAnsi" w:hAnsiTheme="majorHAnsi"/>
              </w:rPr>
            </w:pPr>
          </w:p>
        </w:tc>
        <w:tc>
          <w:tcPr>
            <w:tcW w:w="736" w:type="dxa"/>
          </w:tcPr>
          <w:p w14:paraId="6F974A53" w14:textId="77777777" w:rsidR="00B91C1F" w:rsidRPr="009D51D0" w:rsidRDefault="00B91C1F" w:rsidP="000C45FF">
            <w:pPr>
              <w:tabs>
                <w:tab w:val="left" w:pos="990"/>
              </w:tabs>
              <w:rPr>
                <w:rFonts w:asciiTheme="majorHAnsi" w:hAnsiTheme="majorHAnsi" w:cs="Arial"/>
              </w:rPr>
            </w:pPr>
          </w:p>
        </w:tc>
        <w:tc>
          <w:tcPr>
            <w:tcW w:w="6621" w:type="dxa"/>
          </w:tcPr>
          <w:p w14:paraId="4062E7DD" w14:textId="44D28DF2" w:rsidR="00B91C1F" w:rsidRPr="009D51D0" w:rsidRDefault="004C1588" w:rsidP="00A4006B">
            <w:pPr>
              <w:pStyle w:val="Title"/>
              <w:rPr>
                <w:rFonts w:asciiTheme="majorHAnsi" w:hAnsiTheme="majorHAnsi" w:cs="Arial"/>
                <w:sz w:val="52"/>
                <w:szCs w:val="52"/>
              </w:rPr>
            </w:pPr>
            <w:r w:rsidRPr="009D51D0">
              <w:rPr>
                <w:rFonts w:asciiTheme="majorHAnsi" w:hAnsiTheme="majorHAnsi" w:cs="Arial"/>
                <w:sz w:val="52"/>
                <w:szCs w:val="52"/>
              </w:rPr>
              <w:t>SAHARBANN</w:t>
            </w:r>
            <w:r w:rsidR="00B91C1F" w:rsidRPr="009D51D0">
              <w:rPr>
                <w:rFonts w:asciiTheme="majorHAnsi" w:hAnsiTheme="majorHAnsi" w:cs="Arial"/>
                <w:sz w:val="52"/>
                <w:szCs w:val="52"/>
              </w:rPr>
              <w:t xml:space="preserve"> </w:t>
            </w:r>
            <w:r w:rsidRPr="009D51D0">
              <w:rPr>
                <w:rFonts w:asciiTheme="majorHAnsi" w:hAnsiTheme="majorHAnsi" w:cs="Arial"/>
                <w:sz w:val="52"/>
                <w:szCs w:val="52"/>
              </w:rPr>
              <w:t>NAzeer</w:t>
            </w:r>
          </w:p>
          <w:p w14:paraId="2D65EF6A" w14:textId="5B427747" w:rsidR="00B91C1F" w:rsidRPr="009D51D0" w:rsidRDefault="00F843BA" w:rsidP="00A4006B">
            <w:pPr>
              <w:pStyle w:val="Heading2"/>
              <w:rPr>
                <w:rFonts w:cs="Arial"/>
              </w:rPr>
            </w:pPr>
            <w:r w:rsidRPr="009D51D0">
              <w:rPr>
                <w:rFonts w:cs="Arial"/>
              </w:rPr>
              <w:t>business analyst</w:t>
            </w:r>
          </w:p>
          <w:p w14:paraId="5808CEE5" w14:textId="639E054C" w:rsidR="001518EC" w:rsidRDefault="00560E45" w:rsidP="001518EC">
            <w:pPr>
              <w:pBdr>
                <w:bottom w:val="single" w:sz="6" w:space="1" w:color="auto"/>
              </w:pBdr>
              <w:rPr>
                <w:rFonts w:asciiTheme="majorHAnsi" w:hAnsiTheme="majorHAnsi" w:cs="Arial"/>
                <w:b/>
                <w:bCs/>
              </w:rPr>
            </w:pPr>
            <w:r>
              <w:rPr>
                <w:rFonts w:asciiTheme="majorHAnsi" w:hAnsiTheme="majorHAnsi" w:cs="Arial"/>
                <w:b/>
                <w:bCs/>
              </w:rPr>
              <w:br/>
            </w:r>
            <w:r w:rsidR="009563A0" w:rsidRPr="009D51D0">
              <w:rPr>
                <w:rFonts w:asciiTheme="majorHAnsi" w:hAnsiTheme="majorHAnsi" w:cs="Arial"/>
                <w:b/>
                <w:bCs/>
              </w:rPr>
              <w:t>OBJECTIVE</w:t>
            </w:r>
          </w:p>
          <w:p w14:paraId="3D9F7941" w14:textId="77777777" w:rsidR="00560E45" w:rsidRDefault="00560E45" w:rsidP="00560E45">
            <w:pPr>
              <w:rPr>
                <w:rFonts w:asciiTheme="majorHAnsi" w:eastAsia="Times New Roman" w:hAnsiTheme="majorHAnsi" w:cs="Arial"/>
                <w:sz w:val="20"/>
                <w:szCs w:val="20"/>
                <w:lang w:val="en-IN" w:eastAsia="en-IN"/>
              </w:rPr>
            </w:pPr>
          </w:p>
          <w:p w14:paraId="04CA64FB" w14:textId="11A9E413" w:rsidR="009D51D0" w:rsidRPr="00560E45" w:rsidRDefault="001518EC" w:rsidP="00560E45">
            <w:pPr>
              <w:rPr>
                <w:rFonts w:asciiTheme="majorHAnsi" w:eastAsia="Times New Roman" w:hAnsiTheme="majorHAnsi" w:cs="Arial"/>
                <w:szCs w:val="18"/>
                <w:lang w:val="en-IN" w:eastAsia="en-IN"/>
              </w:rPr>
            </w:pPr>
            <w:r w:rsidRPr="00560E45">
              <w:rPr>
                <w:rFonts w:asciiTheme="majorHAnsi" w:eastAsia="Times New Roman" w:hAnsiTheme="majorHAnsi" w:cs="Arial"/>
                <w:szCs w:val="18"/>
                <w:lang w:val="en-IN" w:eastAsia="en-IN"/>
              </w:rPr>
              <w:t>Detail-oriented and analytical graduate with a strong foundation in business analysis, data interpretation, and problem-solving. Eager to apply academic knowledge and internship experience to real-world business challenges. Looking for an entry-level Business Analyst position to contribute to data-driven decision-making and process improvement.</w:t>
            </w:r>
          </w:p>
          <w:p w14:paraId="37623D1D" w14:textId="77777777" w:rsidR="00560E45" w:rsidRDefault="00560E45" w:rsidP="00560E45">
            <w:pPr>
              <w:rPr>
                <w:rFonts w:asciiTheme="majorHAnsi" w:eastAsia="Times New Roman" w:hAnsiTheme="majorHAnsi" w:cs="Arial"/>
                <w:sz w:val="20"/>
                <w:szCs w:val="20"/>
                <w:lang w:val="en-IN" w:eastAsia="en-IN"/>
              </w:rPr>
            </w:pPr>
          </w:p>
          <w:p w14:paraId="4F4BA67F" w14:textId="77777777" w:rsidR="00560E45" w:rsidRDefault="00560E45" w:rsidP="00560E45">
            <w:pPr>
              <w:pBdr>
                <w:bottom w:val="single" w:sz="6" w:space="1" w:color="auto"/>
              </w:pBdr>
              <w:rPr>
                <w:rFonts w:asciiTheme="majorHAnsi" w:hAnsiTheme="majorHAnsi" w:cs="Arial"/>
                <w:b/>
                <w:bCs/>
              </w:rPr>
            </w:pPr>
          </w:p>
          <w:p w14:paraId="483AC524" w14:textId="29AB6BC4" w:rsidR="00560E45" w:rsidRDefault="00560E45" w:rsidP="00560E45">
            <w:pPr>
              <w:pBdr>
                <w:bottom w:val="single" w:sz="6" w:space="1" w:color="auto"/>
              </w:pBdr>
              <w:rPr>
                <w:rFonts w:asciiTheme="majorHAnsi" w:hAnsiTheme="majorHAnsi" w:cs="Arial"/>
                <w:b/>
                <w:bCs/>
              </w:rPr>
            </w:pPr>
            <w:r>
              <w:rPr>
                <w:rFonts w:asciiTheme="majorHAnsi" w:hAnsiTheme="majorHAnsi" w:cs="Arial"/>
                <w:b/>
                <w:bCs/>
              </w:rPr>
              <w:t>EDUCATION</w:t>
            </w:r>
          </w:p>
          <w:p w14:paraId="04477FAC" w14:textId="77777777" w:rsidR="00560E45" w:rsidRPr="00560E45" w:rsidRDefault="00560E45" w:rsidP="00560E45">
            <w:pPr>
              <w:rPr>
                <w:rFonts w:asciiTheme="majorHAnsi" w:hAnsiTheme="majorHAnsi" w:cs="Arial"/>
                <w:b/>
                <w:bCs/>
                <w:sz w:val="20"/>
                <w:szCs w:val="20"/>
              </w:rPr>
            </w:pPr>
          </w:p>
          <w:p w14:paraId="59CECF5C" w14:textId="532B69BA" w:rsidR="00E8559E" w:rsidRPr="00560E45" w:rsidRDefault="00E21999" w:rsidP="009563A0">
            <w:pPr>
              <w:pStyle w:val="Date"/>
              <w:rPr>
                <w:rFonts w:asciiTheme="majorHAnsi" w:hAnsiTheme="majorHAnsi" w:cs="Arial"/>
              </w:rPr>
            </w:pPr>
            <w:r w:rsidRPr="00560E45">
              <w:rPr>
                <w:rFonts w:asciiTheme="majorHAnsi" w:hAnsiTheme="majorHAnsi" w:cs="Arial"/>
                <w:b/>
                <w:bCs/>
              </w:rPr>
              <w:t>Master</w:t>
            </w:r>
            <w:r w:rsidR="009563A0" w:rsidRPr="00560E45">
              <w:rPr>
                <w:rFonts w:asciiTheme="majorHAnsi" w:hAnsiTheme="majorHAnsi" w:cs="Arial"/>
                <w:b/>
                <w:bCs/>
              </w:rPr>
              <w:t>s</w:t>
            </w:r>
            <w:r w:rsidRPr="00560E45">
              <w:rPr>
                <w:rFonts w:asciiTheme="majorHAnsi" w:hAnsiTheme="majorHAnsi" w:cs="Arial"/>
                <w:b/>
                <w:bCs/>
              </w:rPr>
              <w:t xml:space="preserve"> </w:t>
            </w:r>
            <w:r w:rsidR="009563A0" w:rsidRPr="00560E45">
              <w:rPr>
                <w:rFonts w:asciiTheme="majorHAnsi" w:hAnsiTheme="majorHAnsi" w:cs="Arial"/>
                <w:b/>
                <w:bCs/>
              </w:rPr>
              <w:t>in Software Engineer</w:t>
            </w:r>
            <w:r w:rsidR="006920E0" w:rsidRPr="00560E45">
              <w:rPr>
                <w:rFonts w:asciiTheme="majorHAnsi" w:hAnsiTheme="majorHAnsi" w:cs="Arial"/>
                <w:b/>
                <w:bCs/>
              </w:rPr>
              <w:t>ing</w:t>
            </w:r>
            <w:r w:rsidR="00E8559E" w:rsidRPr="00560E45">
              <w:rPr>
                <w:rFonts w:asciiTheme="majorHAnsi" w:hAnsiTheme="majorHAnsi" w:cs="Arial"/>
              </w:rPr>
              <w:t>,</w:t>
            </w:r>
            <w:r w:rsidR="009D51D0" w:rsidRPr="00560E45">
              <w:rPr>
                <w:rFonts w:asciiTheme="majorHAnsi" w:hAnsiTheme="majorHAnsi" w:cs="Arial"/>
              </w:rPr>
              <w:t xml:space="preserve"> </w:t>
            </w:r>
            <w:r w:rsidR="00E8559E" w:rsidRPr="00560E45">
              <w:rPr>
                <w:rFonts w:asciiTheme="majorHAnsi" w:hAnsiTheme="majorHAnsi" w:cs="Arial"/>
              </w:rPr>
              <w:t>Anna University, India</w:t>
            </w:r>
          </w:p>
          <w:p w14:paraId="298BC46B" w14:textId="11BB229C" w:rsidR="00E8559E" w:rsidRPr="00560E45" w:rsidRDefault="00E8559E" w:rsidP="00E8559E">
            <w:pPr>
              <w:pStyle w:val="Date"/>
              <w:rPr>
                <w:rFonts w:asciiTheme="majorHAnsi" w:hAnsiTheme="majorHAnsi" w:cs="Arial"/>
              </w:rPr>
            </w:pPr>
            <w:r w:rsidRPr="00560E45">
              <w:rPr>
                <w:rFonts w:asciiTheme="majorHAnsi" w:hAnsiTheme="majorHAnsi" w:cs="Arial"/>
                <w:b/>
                <w:bCs/>
              </w:rPr>
              <w:t>Post Graduate Program</w:t>
            </w:r>
            <w:r w:rsidRPr="00560E45">
              <w:rPr>
                <w:rFonts w:asciiTheme="majorHAnsi" w:hAnsiTheme="majorHAnsi" w:cs="Arial"/>
              </w:rPr>
              <w:t xml:space="preserve"> in </w:t>
            </w:r>
            <w:r w:rsidRPr="00560E45">
              <w:rPr>
                <w:rFonts w:asciiTheme="majorHAnsi" w:hAnsiTheme="majorHAnsi" w:cs="Arial"/>
                <w:b/>
                <w:bCs/>
              </w:rPr>
              <w:t>Business Analys</w:t>
            </w:r>
            <w:r w:rsidR="009D51D0" w:rsidRPr="00560E45">
              <w:rPr>
                <w:rFonts w:asciiTheme="majorHAnsi" w:hAnsiTheme="majorHAnsi" w:cs="Arial"/>
                <w:b/>
                <w:bCs/>
              </w:rPr>
              <w:t>is</w:t>
            </w:r>
            <w:r w:rsidRPr="00560E45">
              <w:rPr>
                <w:rFonts w:asciiTheme="majorHAnsi" w:hAnsiTheme="majorHAnsi" w:cs="Arial"/>
              </w:rPr>
              <w:t>, Purdue University</w:t>
            </w:r>
            <w:r w:rsidR="009D51D0" w:rsidRPr="00560E45">
              <w:rPr>
                <w:rFonts w:asciiTheme="majorHAnsi" w:hAnsiTheme="majorHAnsi" w:cs="Arial"/>
              </w:rPr>
              <w:t>, USA</w:t>
            </w:r>
          </w:p>
          <w:p w14:paraId="5970260A" w14:textId="77777777" w:rsidR="00DD5E60" w:rsidRPr="009D51D0" w:rsidRDefault="00DD5E60" w:rsidP="00DD5E60">
            <w:pPr>
              <w:rPr>
                <w:rFonts w:asciiTheme="majorHAnsi" w:hAnsiTheme="majorHAnsi" w:cs="Arial"/>
              </w:rPr>
            </w:pPr>
          </w:p>
          <w:p w14:paraId="2DDAC4D4" w14:textId="77777777" w:rsidR="00560E45" w:rsidRDefault="00560E45" w:rsidP="00560E45">
            <w:pPr>
              <w:pBdr>
                <w:bottom w:val="single" w:sz="6" w:space="1" w:color="auto"/>
              </w:pBdr>
              <w:rPr>
                <w:rFonts w:asciiTheme="majorHAnsi" w:hAnsiTheme="majorHAnsi" w:cs="Arial"/>
                <w:b/>
                <w:bCs/>
              </w:rPr>
            </w:pPr>
          </w:p>
          <w:p w14:paraId="34299EAA" w14:textId="1B6C8944" w:rsidR="00560E45" w:rsidRDefault="00560E45" w:rsidP="00560E45">
            <w:pPr>
              <w:pBdr>
                <w:bottom w:val="single" w:sz="6" w:space="1" w:color="auto"/>
              </w:pBdr>
              <w:rPr>
                <w:rFonts w:asciiTheme="majorHAnsi" w:hAnsiTheme="majorHAnsi" w:cs="Arial"/>
                <w:b/>
                <w:bCs/>
              </w:rPr>
            </w:pPr>
            <w:r>
              <w:rPr>
                <w:rFonts w:asciiTheme="majorHAnsi" w:hAnsiTheme="majorHAnsi" w:cs="Arial"/>
                <w:b/>
                <w:bCs/>
              </w:rPr>
              <w:t>PROFILE HIGHLIGHTS</w:t>
            </w:r>
          </w:p>
          <w:p w14:paraId="0F14D620" w14:textId="77777777" w:rsidR="00560E45" w:rsidRDefault="00560E45" w:rsidP="00560E45">
            <w:pPr>
              <w:rPr>
                <w:rFonts w:asciiTheme="majorHAnsi" w:hAnsiTheme="majorHAnsi" w:cs="Arial"/>
                <w:b/>
                <w:bCs/>
              </w:rPr>
            </w:pPr>
          </w:p>
          <w:p w14:paraId="6A97F1A8" w14:textId="77777777" w:rsidR="00BB6DED" w:rsidRDefault="00BB6DED" w:rsidP="00BB6DED">
            <w:pPr>
              <w:rPr>
                <w:rFonts w:asciiTheme="majorHAnsi" w:hAnsiTheme="majorHAnsi" w:cs="Arial"/>
              </w:rPr>
            </w:pPr>
          </w:p>
          <w:p w14:paraId="1D7C15BC" w14:textId="7210520F" w:rsidR="00712BF9" w:rsidRDefault="00712BF9" w:rsidP="00712BF9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Excellent </w:t>
            </w:r>
            <w:r>
              <w:rPr>
                <w:rFonts w:asciiTheme="majorHAnsi" w:hAnsiTheme="majorHAnsi" w:cs="Arial"/>
              </w:rPr>
              <w:t>collaborat</w:t>
            </w:r>
            <w:r>
              <w:rPr>
                <w:rFonts w:asciiTheme="majorHAnsi" w:hAnsiTheme="majorHAnsi" w:cs="Arial"/>
              </w:rPr>
              <w:t>ion skills</w:t>
            </w:r>
            <w:r>
              <w:rPr>
                <w:rFonts w:asciiTheme="majorHAnsi" w:hAnsiTheme="majorHAnsi" w:cs="Arial"/>
              </w:rPr>
              <w:t xml:space="preserve"> with business users, customers, IT leads, data governance and architects</w:t>
            </w:r>
          </w:p>
          <w:p w14:paraId="118103D1" w14:textId="77777777" w:rsidR="00712BF9" w:rsidRDefault="00712BF9" w:rsidP="00712BF9">
            <w:pPr>
              <w:pStyle w:val="ListParagraph"/>
              <w:ind w:left="360"/>
              <w:rPr>
                <w:rFonts w:asciiTheme="majorHAnsi" w:hAnsiTheme="majorHAnsi" w:cs="Arial"/>
              </w:rPr>
            </w:pPr>
          </w:p>
          <w:p w14:paraId="0875CADE" w14:textId="75F8C20A" w:rsidR="00712BF9" w:rsidRDefault="00712BF9" w:rsidP="00712BF9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Experienced </w:t>
            </w:r>
            <w:r>
              <w:rPr>
                <w:rFonts w:asciiTheme="majorHAnsi" w:hAnsiTheme="majorHAnsi" w:cs="Arial"/>
              </w:rPr>
              <w:t>to ask right questions to gather business requirements with cross-functional teams</w:t>
            </w:r>
          </w:p>
          <w:p w14:paraId="36B0D5E9" w14:textId="77777777" w:rsidR="00712BF9" w:rsidRPr="00712BF9" w:rsidRDefault="00712BF9" w:rsidP="00712BF9">
            <w:pPr>
              <w:pStyle w:val="ListParagraph"/>
              <w:rPr>
                <w:rFonts w:asciiTheme="majorHAnsi" w:hAnsiTheme="majorHAnsi" w:cs="Arial"/>
              </w:rPr>
            </w:pPr>
          </w:p>
          <w:p w14:paraId="193A6136" w14:textId="135DA0D9" w:rsidR="00712BF9" w:rsidRPr="00712BF9" w:rsidRDefault="00712BF9" w:rsidP="00712BF9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Excellent skills in presenting data </w:t>
            </w:r>
            <w:r w:rsidR="00BB6DED">
              <w:rPr>
                <w:rFonts w:asciiTheme="majorHAnsi" w:hAnsiTheme="majorHAnsi" w:cs="Arial"/>
              </w:rPr>
              <w:t>model</w:t>
            </w:r>
            <w:r>
              <w:rPr>
                <w:rFonts w:asciiTheme="majorHAnsi" w:hAnsiTheme="majorHAnsi" w:cs="Arial"/>
              </w:rPr>
              <w:t>s, reports and dashboards</w:t>
            </w:r>
            <w:r w:rsidR="00BB6DED">
              <w:rPr>
                <w:rFonts w:asciiTheme="majorHAnsi" w:hAnsiTheme="majorHAnsi" w:cs="Arial"/>
              </w:rPr>
              <w:t xml:space="preserve"> using </w:t>
            </w:r>
            <w:proofErr w:type="spellStart"/>
            <w:r>
              <w:rPr>
                <w:rFonts w:asciiTheme="majorHAnsi" w:hAnsiTheme="majorHAnsi" w:cs="Arial"/>
              </w:rPr>
              <w:t>PowerBI</w:t>
            </w:r>
            <w:proofErr w:type="spellEnd"/>
            <w:r>
              <w:rPr>
                <w:rFonts w:asciiTheme="majorHAnsi" w:hAnsiTheme="majorHAnsi" w:cs="Arial"/>
              </w:rPr>
              <w:t xml:space="preserve"> and Tableau</w:t>
            </w:r>
          </w:p>
          <w:p w14:paraId="5099F46F" w14:textId="77777777" w:rsidR="00BB6DED" w:rsidRDefault="00BB6DED" w:rsidP="00712BF9">
            <w:pPr>
              <w:pStyle w:val="ListParagraph"/>
              <w:ind w:left="360"/>
              <w:rPr>
                <w:rFonts w:asciiTheme="majorHAnsi" w:hAnsiTheme="majorHAnsi" w:cs="Arial"/>
              </w:rPr>
            </w:pPr>
          </w:p>
          <w:p w14:paraId="647F215B" w14:textId="200700F1" w:rsidR="00BB6DED" w:rsidRDefault="00712BF9" w:rsidP="00712BF9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Ability to create </w:t>
            </w:r>
            <w:r w:rsidR="00BB6DED" w:rsidRPr="00BB6DED">
              <w:rPr>
                <w:rFonts w:asciiTheme="majorHAnsi" w:hAnsiTheme="majorHAnsi" w:cs="Arial"/>
              </w:rPr>
              <w:t>business impact through efficient data analysis</w:t>
            </w:r>
            <w:r>
              <w:rPr>
                <w:rFonts w:asciiTheme="majorHAnsi" w:hAnsiTheme="majorHAnsi" w:cs="Arial"/>
              </w:rPr>
              <w:t>, problem-solving</w:t>
            </w:r>
            <w:r w:rsidR="00BB6DED" w:rsidRPr="00BB6DED">
              <w:rPr>
                <w:rFonts w:asciiTheme="majorHAnsi" w:hAnsiTheme="majorHAnsi" w:cs="Arial"/>
              </w:rPr>
              <w:t xml:space="preserve"> and </w:t>
            </w:r>
            <w:r>
              <w:rPr>
                <w:rFonts w:asciiTheme="majorHAnsi" w:hAnsiTheme="majorHAnsi" w:cs="Arial"/>
              </w:rPr>
              <w:t xml:space="preserve">business </w:t>
            </w:r>
            <w:r w:rsidR="00BB6DED" w:rsidRPr="00BB6DED">
              <w:rPr>
                <w:rFonts w:asciiTheme="majorHAnsi" w:hAnsiTheme="majorHAnsi" w:cs="Arial"/>
              </w:rPr>
              <w:t>process optim</w:t>
            </w:r>
            <w:r>
              <w:rPr>
                <w:rFonts w:asciiTheme="majorHAnsi" w:hAnsiTheme="majorHAnsi" w:cs="Arial"/>
              </w:rPr>
              <w:t>i</w:t>
            </w:r>
            <w:r w:rsidR="00BB6DED" w:rsidRPr="00BB6DED">
              <w:rPr>
                <w:rFonts w:asciiTheme="majorHAnsi" w:hAnsiTheme="majorHAnsi" w:cs="Arial"/>
              </w:rPr>
              <w:t>zation</w:t>
            </w:r>
            <w:r>
              <w:rPr>
                <w:rFonts w:asciiTheme="majorHAnsi" w:hAnsiTheme="majorHAnsi" w:cs="Arial"/>
              </w:rPr>
              <w:t>.</w:t>
            </w:r>
          </w:p>
          <w:p w14:paraId="11073FCD" w14:textId="77777777" w:rsidR="00D10292" w:rsidRPr="00D10292" w:rsidRDefault="00D10292" w:rsidP="00D10292">
            <w:pPr>
              <w:pStyle w:val="ListParagraph"/>
              <w:rPr>
                <w:rFonts w:asciiTheme="majorHAnsi" w:hAnsiTheme="majorHAnsi" w:cs="Arial"/>
              </w:rPr>
            </w:pPr>
          </w:p>
          <w:p w14:paraId="071D7B13" w14:textId="015F835C" w:rsidR="00D10292" w:rsidRPr="00712BF9" w:rsidRDefault="00D10292" w:rsidP="00712BF9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Ability to work in Agile sprints with team to deliver incremental value.</w:t>
            </w:r>
          </w:p>
          <w:p w14:paraId="4F9091A9" w14:textId="77777777" w:rsidR="00BB6DED" w:rsidRPr="00BB6DED" w:rsidRDefault="00BB6DED" w:rsidP="00BB6DED">
            <w:pPr>
              <w:pStyle w:val="ListParagraph"/>
              <w:rPr>
                <w:rFonts w:asciiTheme="majorHAnsi" w:hAnsiTheme="majorHAnsi" w:cs="Arial"/>
              </w:rPr>
            </w:pPr>
          </w:p>
          <w:p w14:paraId="02721C37" w14:textId="5AB009F4" w:rsidR="00712BF9" w:rsidRDefault="00712BF9" w:rsidP="00712BF9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Ability to create/analyze </w:t>
            </w:r>
            <w:r w:rsidR="00BB6DED" w:rsidRPr="00BB6DED">
              <w:rPr>
                <w:rFonts w:asciiTheme="majorHAnsi" w:hAnsiTheme="majorHAnsi" w:cs="Arial"/>
              </w:rPr>
              <w:t xml:space="preserve">Power BI reports </w:t>
            </w:r>
            <w:r>
              <w:rPr>
                <w:rFonts w:asciiTheme="majorHAnsi" w:hAnsiTheme="majorHAnsi" w:cs="Arial"/>
              </w:rPr>
              <w:t xml:space="preserve">and dashboards to identify </w:t>
            </w:r>
            <w:r w:rsidR="00D10292">
              <w:rPr>
                <w:rFonts w:asciiTheme="majorHAnsi" w:hAnsiTheme="majorHAnsi" w:cs="Arial"/>
              </w:rPr>
              <w:t>gaps and growth trends in terms of cost, value and time.</w:t>
            </w:r>
          </w:p>
          <w:p w14:paraId="32DD8A3A" w14:textId="77777777" w:rsidR="00712BF9" w:rsidRPr="00712BF9" w:rsidRDefault="00712BF9" w:rsidP="00712BF9">
            <w:pPr>
              <w:pStyle w:val="ListParagraph"/>
              <w:rPr>
                <w:rFonts w:asciiTheme="majorHAnsi" w:hAnsiTheme="majorHAnsi" w:cs="Arial"/>
              </w:rPr>
            </w:pPr>
          </w:p>
          <w:p w14:paraId="0C22ECA7" w14:textId="795C5F78" w:rsidR="00712BF9" w:rsidRDefault="00712BF9" w:rsidP="00712BF9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Ability to present, demonstrate and highlight product achievements</w:t>
            </w:r>
          </w:p>
          <w:p w14:paraId="71BA7D60" w14:textId="77777777" w:rsidR="00712BF9" w:rsidRPr="00712BF9" w:rsidRDefault="00712BF9" w:rsidP="00712BF9">
            <w:pPr>
              <w:pStyle w:val="ListParagraph"/>
              <w:rPr>
                <w:rFonts w:asciiTheme="majorHAnsi" w:hAnsiTheme="majorHAnsi" w:cs="Arial"/>
              </w:rPr>
            </w:pPr>
          </w:p>
          <w:p w14:paraId="2CACE74B" w14:textId="03B0549D" w:rsidR="00560E45" w:rsidRPr="00556D68" w:rsidRDefault="00D10292" w:rsidP="00560E4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Theme="majorHAnsi" w:hAnsiTheme="majorHAnsi" w:cs="Arial"/>
              </w:rPr>
            </w:pPr>
            <w:r w:rsidRPr="00556D68">
              <w:rPr>
                <w:rFonts w:asciiTheme="majorHAnsi" w:hAnsiTheme="majorHAnsi" w:cs="Arial"/>
              </w:rPr>
              <w:t>Demonstrable knowledge to use recommended industry techniques such as Pareto Analysis, Fishbone Diagram, Dimensional/Entity Relationship data models, use-case diagram (UML), etc.</w:t>
            </w:r>
          </w:p>
          <w:p w14:paraId="4D988F49" w14:textId="77777777" w:rsidR="00ED571B" w:rsidRPr="00ED571B" w:rsidRDefault="00ED571B" w:rsidP="00ED571B">
            <w:pPr>
              <w:pStyle w:val="ListParagraph"/>
              <w:rPr>
                <w:rFonts w:asciiTheme="majorHAnsi" w:hAnsiTheme="majorHAnsi" w:cs="Arial"/>
                <w:highlight w:val="yellow"/>
              </w:rPr>
            </w:pPr>
          </w:p>
          <w:p w14:paraId="1F990D1B" w14:textId="38D93601" w:rsidR="00ED571B" w:rsidRPr="00556D68" w:rsidRDefault="00ED571B" w:rsidP="00560E4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Theme="majorHAnsi" w:hAnsiTheme="majorHAnsi" w:cs="Arial"/>
              </w:rPr>
            </w:pPr>
            <w:r w:rsidRPr="00556D68">
              <w:rPr>
                <w:rFonts w:asciiTheme="majorHAnsi" w:hAnsiTheme="majorHAnsi" w:cs="Arial"/>
              </w:rPr>
              <w:t xml:space="preserve">Good experience with </w:t>
            </w:r>
            <w:r w:rsidR="005E04F2" w:rsidRPr="00556D68">
              <w:rPr>
                <w:rFonts w:asciiTheme="majorHAnsi" w:hAnsiTheme="majorHAnsi" w:cs="Arial"/>
              </w:rPr>
              <w:t xml:space="preserve">reading and </w:t>
            </w:r>
            <w:r w:rsidRPr="00556D68">
              <w:rPr>
                <w:rFonts w:asciiTheme="majorHAnsi" w:hAnsiTheme="majorHAnsi" w:cs="Arial"/>
              </w:rPr>
              <w:t xml:space="preserve">creating business documentation and </w:t>
            </w:r>
            <w:r w:rsidR="005E04F2" w:rsidRPr="00556D68">
              <w:rPr>
                <w:rFonts w:asciiTheme="majorHAnsi" w:hAnsiTheme="majorHAnsi" w:cs="Arial"/>
              </w:rPr>
              <w:t xml:space="preserve">refine using </w:t>
            </w:r>
            <w:r w:rsidRPr="00556D68">
              <w:rPr>
                <w:rFonts w:asciiTheme="majorHAnsi" w:hAnsiTheme="majorHAnsi" w:cs="Arial"/>
              </w:rPr>
              <w:t xml:space="preserve">LLM tools to </w:t>
            </w:r>
            <w:r w:rsidR="005E04F2" w:rsidRPr="00556D68">
              <w:rPr>
                <w:rFonts w:asciiTheme="majorHAnsi" w:hAnsiTheme="majorHAnsi" w:cs="Arial"/>
              </w:rPr>
              <w:t xml:space="preserve">create quality </w:t>
            </w:r>
            <w:r w:rsidRPr="00556D68">
              <w:rPr>
                <w:rFonts w:asciiTheme="majorHAnsi" w:hAnsiTheme="majorHAnsi" w:cs="Arial"/>
              </w:rPr>
              <w:t>content</w:t>
            </w:r>
          </w:p>
          <w:p w14:paraId="16117F80" w14:textId="77777777" w:rsidR="00560E45" w:rsidRDefault="00560E45" w:rsidP="00560E45">
            <w:pPr>
              <w:rPr>
                <w:rFonts w:asciiTheme="majorHAnsi" w:hAnsiTheme="majorHAnsi" w:cs="Arial"/>
                <w:b/>
                <w:bCs/>
              </w:rPr>
            </w:pPr>
          </w:p>
          <w:p w14:paraId="7768D8AD" w14:textId="77777777" w:rsidR="00560E45" w:rsidRDefault="00560E45" w:rsidP="00DD5E60">
            <w:pPr>
              <w:pBdr>
                <w:bottom w:val="single" w:sz="6" w:space="1" w:color="auto"/>
              </w:pBdr>
              <w:rPr>
                <w:rFonts w:asciiTheme="majorHAnsi" w:hAnsiTheme="majorHAnsi" w:cs="Arial"/>
                <w:b/>
                <w:bCs/>
              </w:rPr>
            </w:pPr>
          </w:p>
          <w:p w14:paraId="53D6A4B1" w14:textId="77777777" w:rsidR="00560E45" w:rsidRDefault="00560E45" w:rsidP="00DD5E60">
            <w:pPr>
              <w:pBdr>
                <w:bottom w:val="single" w:sz="6" w:space="1" w:color="auto"/>
              </w:pBdr>
              <w:rPr>
                <w:rFonts w:asciiTheme="majorHAnsi" w:hAnsiTheme="majorHAnsi" w:cs="Arial"/>
                <w:b/>
                <w:bCs/>
              </w:rPr>
            </w:pPr>
          </w:p>
          <w:p w14:paraId="6EC9C896" w14:textId="0B4CE561" w:rsidR="00DD5E60" w:rsidRPr="00560E45" w:rsidRDefault="00556D68" w:rsidP="00DD5E60">
            <w:pPr>
              <w:pBdr>
                <w:bottom w:val="single" w:sz="6" w:space="1" w:color="auto"/>
              </w:pBdr>
              <w:rPr>
                <w:rFonts w:asciiTheme="majorHAnsi" w:hAnsiTheme="majorHAnsi" w:cs="Arial"/>
                <w:b/>
                <w:bCs/>
              </w:rPr>
            </w:pPr>
            <w:r>
              <w:rPr>
                <w:rFonts w:asciiTheme="majorHAnsi" w:hAnsiTheme="majorHAnsi" w:cs="Arial"/>
                <w:b/>
                <w:bCs/>
              </w:rPr>
              <w:t xml:space="preserve">GIT HUB </w:t>
            </w:r>
            <w:r w:rsidR="00DD5E60" w:rsidRPr="00560E45">
              <w:rPr>
                <w:rFonts w:asciiTheme="majorHAnsi" w:hAnsiTheme="majorHAnsi" w:cs="Arial"/>
                <w:b/>
                <w:bCs/>
              </w:rPr>
              <w:t>PROJECT</w:t>
            </w:r>
          </w:p>
          <w:p w14:paraId="2FD5D768" w14:textId="77777777" w:rsidR="009D51D0" w:rsidRPr="009D51D0" w:rsidRDefault="009D51D0" w:rsidP="00DD5E60">
            <w:pPr>
              <w:rPr>
                <w:rFonts w:asciiTheme="majorHAnsi" w:hAnsiTheme="majorHAnsi" w:cs="Arial"/>
                <w:b/>
                <w:bCs/>
                <w:u w:val="single"/>
              </w:rPr>
            </w:pPr>
          </w:p>
          <w:p w14:paraId="154082F4" w14:textId="36A645F4" w:rsidR="00C07A88" w:rsidRPr="009D51D0" w:rsidRDefault="005E04F2" w:rsidP="00DD5E60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</w:pPr>
            <w:r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  <w:t xml:space="preserve">Social Platform Mobile </w:t>
            </w:r>
            <w:r w:rsidR="009D51D0" w:rsidRPr="009D51D0"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  <w:t>Pay</w:t>
            </w:r>
            <w:r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  <w:t>ments</w:t>
            </w:r>
            <w:r w:rsidR="009D51D0" w:rsidRPr="009D51D0"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  <w:t xml:space="preserve"> </w:t>
            </w:r>
            <w:r w:rsidR="00ED571B"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  <w:t>(</w:t>
            </w:r>
            <w:r w:rsidR="009D51D0" w:rsidRPr="009D51D0"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  <w:t>Jira Tool</w:t>
            </w:r>
            <w:r w:rsidR="00ED571B"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  <w:t>, Confluence, User Stories)</w:t>
            </w:r>
          </w:p>
          <w:p w14:paraId="584970E1" w14:textId="18D40831" w:rsidR="00C07A88" w:rsidRPr="009D51D0" w:rsidRDefault="009D51D0" w:rsidP="00DD5E60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</w:pPr>
            <w:r w:rsidRPr="009D51D0"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  <w:t xml:space="preserve">Air Cargo Analysis </w:t>
            </w:r>
            <w:r w:rsidR="00ED571B"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  <w:t>(</w:t>
            </w:r>
            <w:proofErr w:type="spellStart"/>
            <w:r w:rsidR="00ED571B"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  <w:t>PowerBI</w:t>
            </w:r>
            <w:proofErr w:type="spellEnd"/>
            <w:r w:rsidR="00ED571B"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  <w:t xml:space="preserve">, </w:t>
            </w:r>
            <w:proofErr w:type="spellStart"/>
            <w:r w:rsidRPr="009D51D0"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  <w:t>Mysql</w:t>
            </w:r>
            <w:proofErr w:type="spellEnd"/>
            <w:r w:rsidR="00ED571B"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  <w:t>)</w:t>
            </w:r>
          </w:p>
          <w:p w14:paraId="14C1CC3A" w14:textId="285BE0D6" w:rsidR="009D67C3" w:rsidRPr="009D51D0" w:rsidRDefault="009D51D0" w:rsidP="00DD5E60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</w:pPr>
            <w:r w:rsidRPr="009D51D0"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  <w:t xml:space="preserve">Comparative Study of Countries </w:t>
            </w:r>
            <w:r w:rsidR="00ED571B"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  <w:t>(</w:t>
            </w:r>
            <w:r w:rsidRPr="009D51D0"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  <w:t>Tableau</w:t>
            </w:r>
            <w:r w:rsidR="00ED571B"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  <w:t>)</w:t>
            </w:r>
          </w:p>
          <w:p w14:paraId="1CDF71D8" w14:textId="41022DB5" w:rsidR="00C07A88" w:rsidRDefault="009D51D0" w:rsidP="00DD5E60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</w:pPr>
            <w:r w:rsidRPr="009D51D0"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  <w:t xml:space="preserve">e-Commerce Dashboard </w:t>
            </w:r>
            <w:r w:rsidR="00ED571B"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  <w:t xml:space="preserve">(MS </w:t>
            </w:r>
            <w:r w:rsidRPr="009D51D0"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  <w:t>Excel</w:t>
            </w:r>
            <w:r w:rsidR="00ED571B"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  <w:t xml:space="preserve">, </w:t>
            </w:r>
            <w:proofErr w:type="spellStart"/>
            <w:r w:rsidR="00ED571B"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  <w:t>PowerBI</w:t>
            </w:r>
            <w:proofErr w:type="spellEnd"/>
            <w:r w:rsidR="00ED571B"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  <w:t>)</w:t>
            </w:r>
          </w:p>
          <w:p w14:paraId="1E25A99D" w14:textId="34907544" w:rsidR="00ED571B" w:rsidRDefault="00ED571B" w:rsidP="00DD5E60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</w:pPr>
            <w:r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  <w:t xml:space="preserve">Website Documentation </w:t>
            </w:r>
            <w:r w:rsidR="005E04F2"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  <w:t xml:space="preserve">using </w:t>
            </w:r>
            <w:proofErr w:type="spellStart"/>
            <w:r w:rsidR="005E04F2"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  <w:t>DocFX</w:t>
            </w:r>
            <w:proofErr w:type="spellEnd"/>
            <w:r w:rsidR="005E04F2"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  <w:t xml:space="preserve"> </w:t>
            </w:r>
            <w:r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  <w:t xml:space="preserve">(Git, </w:t>
            </w:r>
            <w:r w:rsidR="005E04F2"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  <w:t xml:space="preserve">Markdown, </w:t>
            </w:r>
            <w:proofErr w:type="spellStart"/>
            <w:r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  <w:t>DocFx</w:t>
            </w:r>
            <w:proofErr w:type="spellEnd"/>
            <w:r>
              <w:rPr>
                <w:rFonts w:eastAsiaTheme="minorEastAsia"/>
                <w:b/>
                <w:bCs/>
                <w:sz w:val="18"/>
                <w:szCs w:val="22"/>
                <w:lang w:val="en-US" w:eastAsia="ja-JP"/>
              </w:rPr>
              <w:t>, WebApp)</w:t>
            </w:r>
          </w:p>
          <w:p w14:paraId="5080E8D0" w14:textId="77777777" w:rsidR="00560E45" w:rsidRDefault="00560E45" w:rsidP="00560E45">
            <w:pPr>
              <w:pBdr>
                <w:bottom w:val="single" w:sz="6" w:space="1" w:color="auto"/>
              </w:pBdr>
              <w:rPr>
                <w:rFonts w:asciiTheme="majorHAnsi" w:hAnsiTheme="majorHAnsi" w:cs="Arial"/>
                <w:b/>
                <w:bCs/>
              </w:rPr>
            </w:pPr>
          </w:p>
          <w:p w14:paraId="6C99864D" w14:textId="32D37841" w:rsidR="001518EC" w:rsidRPr="00560E45" w:rsidRDefault="00560E45" w:rsidP="00560E45">
            <w:pPr>
              <w:pBdr>
                <w:bottom w:val="single" w:sz="6" w:space="1" w:color="auto"/>
              </w:pBdr>
              <w:rPr>
                <w:rFonts w:asciiTheme="majorHAnsi" w:hAnsiTheme="majorHAnsi" w:cs="Arial"/>
                <w:b/>
                <w:bCs/>
              </w:rPr>
            </w:pPr>
            <w:r>
              <w:rPr>
                <w:rFonts w:asciiTheme="majorHAnsi" w:hAnsiTheme="majorHAnsi" w:cs="Arial"/>
                <w:b/>
                <w:bCs/>
              </w:rPr>
              <w:t>WORK EXPERIENCE</w:t>
            </w:r>
          </w:p>
          <w:p w14:paraId="046E632F" w14:textId="485736E0" w:rsidR="000C54DF" w:rsidRPr="009D51D0" w:rsidRDefault="000C54DF" w:rsidP="000C54DF">
            <w:pPr>
              <w:pStyle w:val="ListParagraph"/>
              <w:ind w:left="504"/>
              <w:rPr>
                <w:rFonts w:asciiTheme="majorHAnsi" w:hAnsiTheme="majorHAnsi" w:cs="Arial"/>
              </w:rPr>
            </w:pPr>
          </w:p>
          <w:p w14:paraId="5AF6F6FA" w14:textId="77777777" w:rsidR="00560E45" w:rsidRDefault="00560E45" w:rsidP="004A0B90">
            <w:pPr>
              <w:pStyle w:val="Heading4"/>
              <w:rPr>
                <w:rFonts w:asciiTheme="majorHAnsi" w:hAnsiTheme="majorHAnsi" w:cs="Arial"/>
              </w:rPr>
            </w:pPr>
          </w:p>
          <w:p w14:paraId="229B0D82" w14:textId="75B92615" w:rsidR="009D67C3" w:rsidRPr="009D51D0" w:rsidRDefault="009D67C3" w:rsidP="004A0B90">
            <w:pPr>
              <w:pStyle w:val="Heading4"/>
              <w:rPr>
                <w:rFonts w:asciiTheme="majorHAnsi" w:hAnsiTheme="majorHAnsi" w:cs="Arial"/>
              </w:rPr>
            </w:pPr>
            <w:r w:rsidRPr="009D51D0">
              <w:rPr>
                <w:rFonts w:asciiTheme="majorHAnsi" w:hAnsiTheme="majorHAnsi" w:cs="Arial"/>
              </w:rPr>
              <w:t>UNIFIED MENTOR PRIVATE LIMITED [BUSINESS ANALYST INTERN]</w:t>
            </w:r>
          </w:p>
          <w:p w14:paraId="7A7D6384" w14:textId="12575EDC" w:rsidR="009D67C3" w:rsidRPr="009D51D0" w:rsidRDefault="009D67C3" w:rsidP="009D67C3">
            <w:pPr>
              <w:rPr>
                <w:rFonts w:asciiTheme="majorHAnsi" w:hAnsiTheme="majorHAnsi" w:cs="Arial"/>
              </w:rPr>
            </w:pPr>
          </w:p>
          <w:p w14:paraId="4D55CDBB" w14:textId="739DA0AC" w:rsidR="009D67C3" w:rsidRPr="009D51D0" w:rsidRDefault="00012DC2" w:rsidP="009D67C3">
            <w:pPr>
              <w:rPr>
                <w:rFonts w:asciiTheme="majorHAnsi" w:hAnsiTheme="majorHAnsi" w:cs="Arial"/>
              </w:rPr>
            </w:pPr>
            <w:r w:rsidRPr="009D51D0">
              <w:rPr>
                <w:rFonts w:asciiTheme="majorHAnsi" w:hAnsiTheme="majorHAnsi" w:cs="Arial"/>
              </w:rPr>
              <w:t>Data-Driven Decision Maker and Process Optimization Expert</w:t>
            </w:r>
          </w:p>
          <w:p w14:paraId="1697D852" w14:textId="77777777" w:rsidR="009D67C3" w:rsidRPr="009D51D0" w:rsidRDefault="009D67C3" w:rsidP="009D67C3">
            <w:pPr>
              <w:rPr>
                <w:rFonts w:asciiTheme="majorHAnsi" w:hAnsiTheme="majorHAnsi" w:cs="Arial"/>
              </w:rPr>
            </w:pPr>
          </w:p>
          <w:p w14:paraId="40397F64" w14:textId="77777777" w:rsidR="00560E45" w:rsidRDefault="00560E45" w:rsidP="004A0B90">
            <w:pPr>
              <w:pStyle w:val="Heading4"/>
              <w:rPr>
                <w:rFonts w:asciiTheme="majorHAnsi" w:hAnsiTheme="majorHAnsi" w:cs="Arial"/>
              </w:rPr>
            </w:pPr>
          </w:p>
          <w:p w14:paraId="220CE103" w14:textId="324C6B19" w:rsidR="004C1588" w:rsidRPr="009D51D0" w:rsidRDefault="004C1588" w:rsidP="004A0B90">
            <w:pPr>
              <w:pStyle w:val="Heading4"/>
              <w:rPr>
                <w:rFonts w:asciiTheme="majorHAnsi" w:hAnsiTheme="majorHAnsi" w:cs="Arial"/>
                <w:bCs/>
              </w:rPr>
            </w:pPr>
            <w:r w:rsidRPr="009D51D0">
              <w:rPr>
                <w:rFonts w:asciiTheme="majorHAnsi" w:hAnsiTheme="majorHAnsi" w:cs="Arial"/>
              </w:rPr>
              <w:t>Simple Analytics, USA [</w:t>
            </w:r>
            <w:r w:rsidR="00A849A5">
              <w:rPr>
                <w:rFonts w:asciiTheme="majorHAnsi" w:hAnsiTheme="majorHAnsi" w:cs="Arial"/>
              </w:rPr>
              <w:t>HR Analyst</w:t>
            </w:r>
            <w:r w:rsidRPr="009D51D0">
              <w:rPr>
                <w:rFonts w:asciiTheme="majorHAnsi" w:hAnsiTheme="majorHAnsi" w:cs="Arial"/>
              </w:rPr>
              <w:t>]</w:t>
            </w:r>
          </w:p>
          <w:p w14:paraId="6320EC2E" w14:textId="27598D62" w:rsidR="004C1588" w:rsidRPr="009D51D0" w:rsidRDefault="004C1588" w:rsidP="004C1588">
            <w:pPr>
              <w:rPr>
                <w:rFonts w:asciiTheme="majorHAnsi" w:hAnsiTheme="majorHAnsi" w:cs="Arial"/>
              </w:rPr>
            </w:pPr>
          </w:p>
          <w:p w14:paraId="26A9A1D3" w14:textId="36ECF8E3" w:rsidR="00382B40" w:rsidRDefault="00382B40" w:rsidP="00382B40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Project: HR Department</w:t>
            </w:r>
          </w:p>
          <w:p w14:paraId="08E6DAC8" w14:textId="241A38EC" w:rsidR="00382B40" w:rsidRDefault="00382B40" w:rsidP="00382B40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Role: HR Analyst Assistant</w:t>
            </w:r>
          </w:p>
          <w:p w14:paraId="49C8FAEA" w14:textId="64F367B6" w:rsidR="001B32CC" w:rsidRDefault="001B32CC" w:rsidP="00382B40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Tools: </w:t>
            </w:r>
            <w:proofErr w:type="spellStart"/>
            <w:r>
              <w:rPr>
                <w:rFonts w:asciiTheme="majorHAnsi" w:hAnsiTheme="majorHAnsi" w:cs="Arial"/>
              </w:rPr>
              <w:t>PowerBI</w:t>
            </w:r>
            <w:proofErr w:type="spellEnd"/>
            <w:r>
              <w:rPr>
                <w:rFonts w:asciiTheme="majorHAnsi" w:hAnsiTheme="majorHAnsi" w:cs="Arial"/>
              </w:rPr>
              <w:t xml:space="preserve">, SQL Server, </w:t>
            </w:r>
            <w:proofErr w:type="spellStart"/>
            <w:r>
              <w:rPr>
                <w:rFonts w:asciiTheme="majorHAnsi" w:hAnsiTheme="majorHAnsi" w:cs="Arial"/>
              </w:rPr>
              <w:t>Sharepoint</w:t>
            </w:r>
            <w:proofErr w:type="spellEnd"/>
            <w:r>
              <w:rPr>
                <w:rFonts w:asciiTheme="majorHAnsi" w:hAnsiTheme="majorHAnsi" w:cs="Arial"/>
              </w:rPr>
              <w:t>, Git Repository</w:t>
            </w:r>
          </w:p>
          <w:p w14:paraId="1D15991D" w14:textId="77777777" w:rsidR="00382B40" w:rsidRDefault="00382B40" w:rsidP="00382B40">
            <w:pPr>
              <w:rPr>
                <w:rFonts w:asciiTheme="majorHAnsi" w:hAnsiTheme="majorHAnsi" w:cs="Arial"/>
              </w:rPr>
            </w:pPr>
          </w:p>
          <w:p w14:paraId="68CB0C6C" w14:textId="38C8EA29" w:rsidR="00382B40" w:rsidRDefault="00382B40" w:rsidP="00382B40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Responsibilities:</w:t>
            </w:r>
          </w:p>
          <w:p w14:paraId="36A4CA42" w14:textId="167D6AA2" w:rsidR="008C62E6" w:rsidRPr="001B32CC" w:rsidRDefault="00382B40" w:rsidP="00282A4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="Arial"/>
              </w:rPr>
            </w:pPr>
            <w:r w:rsidRPr="001B32CC">
              <w:rPr>
                <w:rFonts w:asciiTheme="majorHAnsi" w:hAnsiTheme="majorHAnsi" w:cs="Arial"/>
              </w:rPr>
              <w:t>Training</w:t>
            </w:r>
            <w:r w:rsidR="001B32CC" w:rsidRPr="001B32CC">
              <w:rPr>
                <w:rFonts w:asciiTheme="majorHAnsi" w:hAnsiTheme="majorHAnsi" w:cs="Arial"/>
              </w:rPr>
              <w:t xml:space="preserve"> received </w:t>
            </w:r>
            <w:r w:rsidRPr="001B32CC">
              <w:rPr>
                <w:rFonts w:asciiTheme="majorHAnsi" w:hAnsiTheme="majorHAnsi" w:cs="Arial"/>
              </w:rPr>
              <w:t xml:space="preserve">in </w:t>
            </w:r>
            <w:r w:rsidR="000C54DF" w:rsidRPr="001B32CC">
              <w:rPr>
                <w:rFonts w:asciiTheme="majorHAnsi" w:hAnsiTheme="majorHAnsi" w:cs="Arial"/>
              </w:rPr>
              <w:t xml:space="preserve">Client screening and </w:t>
            </w:r>
            <w:r w:rsidRPr="001B32CC">
              <w:rPr>
                <w:rFonts w:asciiTheme="majorHAnsi" w:hAnsiTheme="majorHAnsi" w:cs="Arial"/>
              </w:rPr>
              <w:t>O</w:t>
            </w:r>
            <w:r w:rsidR="000C54DF" w:rsidRPr="001B32CC">
              <w:rPr>
                <w:rFonts w:asciiTheme="majorHAnsi" w:hAnsiTheme="majorHAnsi" w:cs="Arial"/>
              </w:rPr>
              <w:t>nboarding</w:t>
            </w:r>
            <w:r w:rsidRPr="001B32CC">
              <w:rPr>
                <w:rFonts w:asciiTheme="majorHAnsi" w:hAnsiTheme="majorHAnsi" w:cs="Arial"/>
              </w:rPr>
              <w:t xml:space="preserve">, </w:t>
            </w:r>
            <w:r w:rsidR="000C54DF" w:rsidRPr="001B32CC">
              <w:rPr>
                <w:rFonts w:asciiTheme="majorHAnsi" w:hAnsiTheme="majorHAnsi" w:cs="Arial"/>
              </w:rPr>
              <w:t xml:space="preserve">Bill </w:t>
            </w:r>
            <w:r w:rsidRPr="001B32CC">
              <w:rPr>
                <w:rFonts w:asciiTheme="majorHAnsi" w:hAnsiTheme="majorHAnsi" w:cs="Arial"/>
              </w:rPr>
              <w:t>r</w:t>
            </w:r>
            <w:r w:rsidR="000C54DF" w:rsidRPr="001B32CC">
              <w:rPr>
                <w:rFonts w:asciiTheme="majorHAnsi" w:hAnsiTheme="majorHAnsi" w:cs="Arial"/>
              </w:rPr>
              <w:t>ates negotiatio</w:t>
            </w:r>
            <w:r w:rsidRPr="001B32CC">
              <w:rPr>
                <w:rFonts w:asciiTheme="majorHAnsi" w:hAnsiTheme="majorHAnsi" w:cs="Arial"/>
              </w:rPr>
              <w:t>n</w:t>
            </w:r>
            <w:r w:rsidR="001B32CC" w:rsidRPr="001B32CC">
              <w:rPr>
                <w:rFonts w:asciiTheme="majorHAnsi" w:hAnsiTheme="majorHAnsi" w:cs="Arial"/>
              </w:rPr>
              <w:t xml:space="preserve">, </w:t>
            </w:r>
            <w:r w:rsidRPr="001B32CC">
              <w:rPr>
                <w:rFonts w:asciiTheme="majorHAnsi" w:hAnsiTheme="majorHAnsi" w:cs="Arial"/>
              </w:rPr>
              <w:t>J</w:t>
            </w:r>
            <w:r w:rsidR="000C54DF" w:rsidRPr="001B32CC">
              <w:rPr>
                <w:rFonts w:asciiTheme="majorHAnsi" w:hAnsiTheme="majorHAnsi" w:cs="Arial"/>
              </w:rPr>
              <w:t xml:space="preserve">ob title and </w:t>
            </w:r>
            <w:r w:rsidRPr="001B32CC">
              <w:rPr>
                <w:rFonts w:asciiTheme="majorHAnsi" w:hAnsiTheme="majorHAnsi" w:cs="Arial"/>
              </w:rPr>
              <w:t>P</w:t>
            </w:r>
            <w:r w:rsidR="000C54DF" w:rsidRPr="001B32CC">
              <w:rPr>
                <w:rFonts w:asciiTheme="majorHAnsi" w:hAnsiTheme="majorHAnsi" w:cs="Arial"/>
              </w:rPr>
              <w:t xml:space="preserve">osition </w:t>
            </w:r>
            <w:proofErr w:type="gramStart"/>
            <w:r w:rsidR="000C54DF" w:rsidRPr="001B32CC">
              <w:rPr>
                <w:rFonts w:asciiTheme="majorHAnsi" w:hAnsiTheme="majorHAnsi" w:cs="Arial"/>
              </w:rPr>
              <w:t>evaluation</w:t>
            </w:r>
            <w:r w:rsidRPr="001B32CC">
              <w:rPr>
                <w:rFonts w:asciiTheme="majorHAnsi" w:hAnsiTheme="majorHAnsi" w:cs="Arial"/>
              </w:rPr>
              <w:t>,  P</w:t>
            </w:r>
            <w:r w:rsidR="008C62E6" w:rsidRPr="001B32CC">
              <w:rPr>
                <w:rFonts w:asciiTheme="majorHAnsi" w:hAnsiTheme="majorHAnsi" w:cs="Arial"/>
              </w:rPr>
              <w:t>rofile</w:t>
            </w:r>
            <w:proofErr w:type="gramEnd"/>
            <w:r w:rsidR="008C62E6" w:rsidRPr="001B32CC">
              <w:rPr>
                <w:rFonts w:asciiTheme="majorHAnsi" w:hAnsiTheme="majorHAnsi" w:cs="Arial"/>
              </w:rPr>
              <w:t xml:space="preserve"> search, conduct c</w:t>
            </w:r>
            <w:r w:rsidR="000C54DF" w:rsidRPr="001B32CC">
              <w:rPr>
                <w:rFonts w:asciiTheme="majorHAnsi" w:hAnsiTheme="majorHAnsi" w:cs="Arial"/>
              </w:rPr>
              <w:t xml:space="preserve">andidate </w:t>
            </w:r>
            <w:r w:rsidR="008C62E6" w:rsidRPr="001B32CC">
              <w:rPr>
                <w:rFonts w:asciiTheme="majorHAnsi" w:hAnsiTheme="majorHAnsi" w:cs="Arial"/>
              </w:rPr>
              <w:t>i</w:t>
            </w:r>
            <w:r w:rsidR="000C54DF" w:rsidRPr="001B32CC">
              <w:rPr>
                <w:rFonts w:asciiTheme="majorHAnsi" w:hAnsiTheme="majorHAnsi" w:cs="Arial"/>
              </w:rPr>
              <w:t>ntake</w:t>
            </w:r>
            <w:r w:rsidR="008C62E6" w:rsidRPr="001B32CC">
              <w:rPr>
                <w:rFonts w:asciiTheme="majorHAnsi" w:hAnsiTheme="majorHAnsi" w:cs="Arial"/>
              </w:rPr>
              <w:t>s</w:t>
            </w:r>
            <w:r w:rsidR="000C54DF" w:rsidRPr="001B32CC">
              <w:rPr>
                <w:rFonts w:asciiTheme="majorHAnsi" w:hAnsiTheme="majorHAnsi" w:cs="Arial"/>
              </w:rPr>
              <w:t xml:space="preserve">, </w:t>
            </w:r>
            <w:r w:rsidRPr="001B32CC">
              <w:rPr>
                <w:rFonts w:asciiTheme="majorHAnsi" w:hAnsiTheme="majorHAnsi" w:cs="Arial"/>
              </w:rPr>
              <w:t>c</w:t>
            </w:r>
            <w:r w:rsidR="000C54DF" w:rsidRPr="001B32CC">
              <w:rPr>
                <w:rFonts w:asciiTheme="majorHAnsi" w:hAnsiTheme="majorHAnsi" w:cs="Arial"/>
              </w:rPr>
              <w:t xml:space="preserve">oach candidate and </w:t>
            </w:r>
            <w:r w:rsidR="008C62E6" w:rsidRPr="001B32CC">
              <w:rPr>
                <w:rFonts w:asciiTheme="majorHAnsi" w:hAnsiTheme="majorHAnsi" w:cs="Arial"/>
              </w:rPr>
              <w:t>guide through recruitment process</w:t>
            </w:r>
            <w:r w:rsidRPr="001B32CC">
              <w:rPr>
                <w:rFonts w:asciiTheme="majorHAnsi" w:hAnsiTheme="majorHAnsi" w:cs="Arial"/>
              </w:rPr>
              <w:t>, how to c</w:t>
            </w:r>
            <w:r w:rsidR="008C62E6" w:rsidRPr="001B32CC">
              <w:rPr>
                <w:rFonts w:asciiTheme="majorHAnsi" w:hAnsiTheme="majorHAnsi" w:cs="Arial"/>
              </w:rPr>
              <w:t>reate/</w:t>
            </w:r>
            <w:r w:rsidRPr="001B32CC">
              <w:rPr>
                <w:rFonts w:asciiTheme="majorHAnsi" w:hAnsiTheme="majorHAnsi" w:cs="Arial"/>
              </w:rPr>
              <w:t>m</w:t>
            </w:r>
            <w:r w:rsidR="008C62E6" w:rsidRPr="001B32CC">
              <w:rPr>
                <w:rFonts w:asciiTheme="majorHAnsi" w:hAnsiTheme="majorHAnsi" w:cs="Arial"/>
              </w:rPr>
              <w:t xml:space="preserve">anage </w:t>
            </w:r>
            <w:r w:rsidRPr="001B32CC">
              <w:rPr>
                <w:rFonts w:asciiTheme="majorHAnsi" w:hAnsiTheme="majorHAnsi" w:cs="Arial"/>
              </w:rPr>
              <w:t>j</w:t>
            </w:r>
            <w:r w:rsidR="008C62E6" w:rsidRPr="001B32CC">
              <w:rPr>
                <w:rFonts w:asciiTheme="majorHAnsi" w:hAnsiTheme="majorHAnsi" w:cs="Arial"/>
              </w:rPr>
              <w:t>ob postings in job websites namely LinkedIn and Indeed.com</w:t>
            </w:r>
          </w:p>
          <w:p w14:paraId="0D73E693" w14:textId="612D0752" w:rsidR="001B32CC" w:rsidRDefault="00382B40" w:rsidP="00382B40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Analyze</w:t>
            </w:r>
            <w:r w:rsidR="006664FD">
              <w:rPr>
                <w:rFonts w:asciiTheme="majorHAnsi" w:hAnsiTheme="majorHAnsi" w:cs="Arial"/>
              </w:rPr>
              <w:t>d</w:t>
            </w:r>
            <w:r>
              <w:rPr>
                <w:rFonts w:asciiTheme="majorHAnsi" w:hAnsiTheme="majorHAnsi" w:cs="Arial"/>
              </w:rPr>
              <w:t xml:space="preserve"> HR sematic model, identify and fix the modelling issues </w:t>
            </w:r>
          </w:p>
          <w:p w14:paraId="19534DDA" w14:textId="5000062F" w:rsidR="006664FD" w:rsidRDefault="006664FD" w:rsidP="00382B40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Analyzed business requirements for shared workspaces for user authorization to provision access to reports and dashboards.</w:t>
            </w:r>
          </w:p>
          <w:p w14:paraId="357AFE73" w14:textId="59688215" w:rsidR="00382B40" w:rsidRDefault="001B32CC" w:rsidP="00382B40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Create </w:t>
            </w:r>
            <w:r w:rsidR="006664FD">
              <w:rPr>
                <w:rFonts w:asciiTheme="majorHAnsi" w:hAnsiTheme="majorHAnsi" w:cs="Arial"/>
              </w:rPr>
              <w:t xml:space="preserve">user stories to fix </w:t>
            </w:r>
            <w:r w:rsidR="00382B40">
              <w:rPr>
                <w:rFonts w:asciiTheme="majorHAnsi" w:hAnsiTheme="majorHAnsi" w:cs="Arial"/>
              </w:rPr>
              <w:t xml:space="preserve">the </w:t>
            </w:r>
            <w:r w:rsidR="006664FD">
              <w:rPr>
                <w:rFonts w:asciiTheme="majorHAnsi" w:hAnsiTheme="majorHAnsi" w:cs="Arial"/>
              </w:rPr>
              <w:t xml:space="preserve">data model issues with </w:t>
            </w:r>
            <w:r w:rsidR="00382B40">
              <w:rPr>
                <w:rFonts w:asciiTheme="majorHAnsi" w:hAnsiTheme="majorHAnsi" w:cs="Arial"/>
              </w:rPr>
              <w:t xml:space="preserve">backend and frontend </w:t>
            </w:r>
            <w:r w:rsidR="006664FD">
              <w:rPr>
                <w:rFonts w:asciiTheme="majorHAnsi" w:hAnsiTheme="majorHAnsi" w:cs="Arial"/>
              </w:rPr>
              <w:t>teams</w:t>
            </w:r>
          </w:p>
          <w:p w14:paraId="1FFEE0FE" w14:textId="715945F1" w:rsidR="006664FD" w:rsidRDefault="006664FD" w:rsidP="00382B40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Publish PBI datasets, upload/merge changes to GIT repository</w:t>
            </w:r>
          </w:p>
          <w:p w14:paraId="08FDA0EA" w14:textId="77773FC5" w:rsidR="00556D68" w:rsidRDefault="00556D68" w:rsidP="00382B40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Run </w:t>
            </w:r>
            <w:proofErr w:type="spellStart"/>
            <w:r>
              <w:rPr>
                <w:rFonts w:asciiTheme="majorHAnsi" w:hAnsiTheme="majorHAnsi" w:cs="Arial"/>
              </w:rPr>
              <w:t>devops</w:t>
            </w:r>
            <w:proofErr w:type="spellEnd"/>
            <w:r>
              <w:rPr>
                <w:rFonts w:asciiTheme="majorHAnsi" w:hAnsiTheme="majorHAnsi" w:cs="Arial"/>
              </w:rPr>
              <w:t xml:space="preserve"> pipeline to publish datasets to </w:t>
            </w:r>
            <w:proofErr w:type="spellStart"/>
            <w:r>
              <w:rPr>
                <w:rFonts w:asciiTheme="majorHAnsi" w:hAnsiTheme="majorHAnsi" w:cs="Arial"/>
              </w:rPr>
              <w:t>PowerBI</w:t>
            </w:r>
            <w:proofErr w:type="spellEnd"/>
            <w:r>
              <w:rPr>
                <w:rFonts w:asciiTheme="majorHAnsi" w:hAnsiTheme="majorHAnsi" w:cs="Arial"/>
              </w:rPr>
              <w:t xml:space="preserve"> service</w:t>
            </w:r>
          </w:p>
          <w:p w14:paraId="12027927" w14:textId="77777777" w:rsidR="008C62E6" w:rsidRPr="006664FD" w:rsidRDefault="008C62E6" w:rsidP="006664FD">
            <w:pPr>
              <w:rPr>
                <w:rFonts w:asciiTheme="majorHAnsi" w:hAnsiTheme="majorHAnsi" w:cs="Arial"/>
              </w:rPr>
            </w:pPr>
          </w:p>
          <w:p w14:paraId="36DBB84B" w14:textId="77777777" w:rsidR="00560E45" w:rsidRDefault="00560E45" w:rsidP="004A0B90">
            <w:pPr>
              <w:pStyle w:val="Heading4"/>
              <w:rPr>
                <w:rFonts w:asciiTheme="majorHAnsi" w:hAnsiTheme="majorHAnsi" w:cs="Arial"/>
              </w:rPr>
            </w:pPr>
          </w:p>
          <w:p w14:paraId="6B0F1F01" w14:textId="78D8F92A" w:rsidR="00B91C1F" w:rsidRDefault="00B91C1F" w:rsidP="004A0B90">
            <w:pPr>
              <w:pStyle w:val="Heading4"/>
              <w:rPr>
                <w:rFonts w:asciiTheme="majorHAnsi" w:hAnsiTheme="majorHAnsi" w:cs="Arial"/>
              </w:rPr>
            </w:pPr>
            <w:r w:rsidRPr="009D51D0">
              <w:rPr>
                <w:rFonts w:asciiTheme="majorHAnsi" w:hAnsiTheme="majorHAnsi" w:cs="Arial"/>
              </w:rPr>
              <w:t>Tata Consultancy Services [</w:t>
            </w:r>
            <w:r w:rsidR="00743E98" w:rsidRPr="009D51D0">
              <w:rPr>
                <w:rFonts w:asciiTheme="majorHAnsi" w:hAnsiTheme="majorHAnsi" w:cs="Arial"/>
              </w:rPr>
              <w:t>Assistant System Engineer</w:t>
            </w:r>
            <w:r w:rsidRPr="009D51D0">
              <w:rPr>
                <w:rFonts w:asciiTheme="majorHAnsi" w:hAnsiTheme="majorHAnsi" w:cs="Arial"/>
              </w:rPr>
              <w:t>]</w:t>
            </w:r>
          </w:p>
          <w:p w14:paraId="7148EABB" w14:textId="77777777" w:rsidR="00A849A5" w:rsidRDefault="00A849A5" w:rsidP="00A849A5"/>
          <w:p w14:paraId="77A32BE2" w14:textId="77777777" w:rsidR="001B32CC" w:rsidRDefault="00A849A5" w:rsidP="00917882">
            <w:r>
              <w:t>Project: Brokerage Processing Services (BPS), Barclays, UK</w:t>
            </w:r>
          </w:p>
          <w:p w14:paraId="612EFC96" w14:textId="21DEB3C4" w:rsidR="00B91C1F" w:rsidRDefault="00A849A5" w:rsidP="00917882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Role: </w:t>
            </w:r>
            <w:r w:rsidR="00D47DE8">
              <w:rPr>
                <w:rFonts w:asciiTheme="majorHAnsi" w:hAnsiTheme="majorHAnsi" w:cs="Arial"/>
              </w:rPr>
              <w:t xml:space="preserve">ETL/BI </w:t>
            </w:r>
            <w:r>
              <w:rPr>
                <w:rFonts w:asciiTheme="majorHAnsi" w:hAnsiTheme="majorHAnsi" w:cs="Arial"/>
              </w:rPr>
              <w:t>Analyst</w:t>
            </w:r>
          </w:p>
          <w:p w14:paraId="6A81AFFF" w14:textId="6142D46D" w:rsidR="001B32CC" w:rsidRPr="001B32CC" w:rsidRDefault="001B32CC" w:rsidP="00917882">
            <w:r>
              <w:t>Tools: Informatica</w:t>
            </w:r>
            <w:r>
              <w:t xml:space="preserve"> Developer</w:t>
            </w:r>
            <w:r>
              <w:t>, SQL Server, SSMS</w:t>
            </w:r>
          </w:p>
          <w:p w14:paraId="07ACC288" w14:textId="77777777" w:rsidR="00D47DE8" w:rsidRDefault="00D47DE8" w:rsidP="00917882">
            <w:pPr>
              <w:rPr>
                <w:rFonts w:asciiTheme="majorHAnsi" w:hAnsiTheme="majorHAnsi" w:cs="Arial"/>
              </w:rPr>
            </w:pPr>
          </w:p>
          <w:p w14:paraId="2E31AF79" w14:textId="5B955C88" w:rsidR="00D47DE8" w:rsidRDefault="00D47DE8" w:rsidP="00917882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Responsibilities Include:</w:t>
            </w:r>
          </w:p>
          <w:p w14:paraId="6A3C349F" w14:textId="28F490F4" w:rsidR="00B41FCF" w:rsidRDefault="00B41FCF" w:rsidP="00D47DE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Training attended in securities processing and </w:t>
            </w:r>
            <w:r>
              <w:rPr>
                <w:rFonts w:asciiTheme="majorHAnsi" w:hAnsiTheme="majorHAnsi" w:cs="Arial"/>
              </w:rPr>
              <w:t>settlements</w:t>
            </w:r>
            <w:r>
              <w:rPr>
                <w:rFonts w:asciiTheme="majorHAnsi" w:hAnsiTheme="majorHAnsi" w:cs="Arial"/>
              </w:rPr>
              <w:t>, regulatory reporting requirements, front office, back office and middle office roles and functions.</w:t>
            </w:r>
          </w:p>
          <w:p w14:paraId="550293FF" w14:textId="79E7C8D8" w:rsidR="00B41FCF" w:rsidRDefault="00B41FCF" w:rsidP="00D47DE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Work</w:t>
            </w:r>
            <w:r w:rsidR="00B404A6">
              <w:rPr>
                <w:rFonts w:asciiTheme="majorHAnsi" w:hAnsiTheme="majorHAnsi" w:cs="Arial"/>
              </w:rPr>
              <w:t>ed</w:t>
            </w:r>
            <w:r>
              <w:rPr>
                <w:rFonts w:asciiTheme="majorHAnsi" w:hAnsiTheme="majorHAnsi" w:cs="Arial"/>
              </w:rPr>
              <w:t xml:space="preserve"> as liaison </w:t>
            </w:r>
            <w:r w:rsidR="00B404A6">
              <w:rPr>
                <w:rFonts w:asciiTheme="majorHAnsi" w:hAnsiTheme="majorHAnsi" w:cs="Arial"/>
              </w:rPr>
              <w:t xml:space="preserve">between business and ETL teams for </w:t>
            </w:r>
            <w:r>
              <w:rPr>
                <w:rFonts w:asciiTheme="majorHAnsi" w:hAnsiTheme="majorHAnsi" w:cs="Arial"/>
              </w:rPr>
              <w:t>Operational Data Hub and Reference Data Hub</w:t>
            </w:r>
            <w:r w:rsidR="00B404A6">
              <w:rPr>
                <w:rFonts w:asciiTheme="majorHAnsi" w:hAnsiTheme="majorHAnsi" w:cs="Arial"/>
              </w:rPr>
              <w:t xml:space="preserve"> development and operational activities</w:t>
            </w:r>
          </w:p>
          <w:p w14:paraId="0CA675DE" w14:textId="77777777" w:rsidR="00B404A6" w:rsidRDefault="00D47DE8" w:rsidP="00D47DE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Analyze</w:t>
            </w:r>
            <w:r w:rsidR="00B404A6">
              <w:rPr>
                <w:rFonts w:asciiTheme="majorHAnsi" w:hAnsiTheme="majorHAnsi" w:cs="Arial"/>
              </w:rPr>
              <w:t>d</w:t>
            </w:r>
            <w:r>
              <w:rPr>
                <w:rFonts w:asciiTheme="majorHAnsi" w:hAnsiTheme="majorHAnsi" w:cs="Arial"/>
              </w:rPr>
              <w:t xml:space="preserve"> data sources</w:t>
            </w:r>
            <w:r w:rsidR="00B404A6">
              <w:rPr>
                <w:rFonts w:asciiTheme="majorHAnsi" w:hAnsiTheme="majorHAnsi" w:cs="Arial"/>
              </w:rPr>
              <w:t xml:space="preserve"> arising from Risk and Trading platforms</w:t>
            </w:r>
            <w:r>
              <w:rPr>
                <w:rFonts w:asciiTheme="majorHAnsi" w:hAnsiTheme="majorHAnsi" w:cs="Arial"/>
              </w:rPr>
              <w:t xml:space="preserve">, </w:t>
            </w:r>
            <w:r w:rsidR="00B404A6">
              <w:rPr>
                <w:rFonts w:asciiTheme="majorHAnsi" w:hAnsiTheme="majorHAnsi" w:cs="Arial"/>
              </w:rPr>
              <w:t>keep track of ODH reports are delivered within stipulated SLAs</w:t>
            </w:r>
          </w:p>
          <w:p w14:paraId="080EFC30" w14:textId="334C8740" w:rsidR="00560E45" w:rsidRDefault="00B404A6" w:rsidP="00D47DE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Troubleshoot and address data issues caused due to ETL issues in the reports.</w:t>
            </w:r>
          </w:p>
          <w:p w14:paraId="7864391C" w14:textId="364A74CD" w:rsidR="00B404A6" w:rsidRDefault="00B404A6" w:rsidP="00D47DE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Worked closely with backend and frontend teams to analyze issues and to meet the regulatory reporting obligations.</w:t>
            </w:r>
          </w:p>
          <w:p w14:paraId="1A27431B" w14:textId="3158F3F4" w:rsidR="00D47DE8" w:rsidRDefault="00B404A6" w:rsidP="00D47DE8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Analyzed </w:t>
            </w:r>
            <w:r w:rsidR="00D47DE8">
              <w:rPr>
                <w:rFonts w:asciiTheme="majorHAnsi" w:hAnsiTheme="majorHAnsi" w:cs="Arial"/>
              </w:rPr>
              <w:t xml:space="preserve">ETL </w:t>
            </w:r>
            <w:r>
              <w:rPr>
                <w:rFonts w:asciiTheme="majorHAnsi" w:hAnsiTheme="majorHAnsi" w:cs="Arial"/>
              </w:rPr>
              <w:t>workflows</w:t>
            </w:r>
            <w:r w:rsidR="00382B40">
              <w:rPr>
                <w:rFonts w:asciiTheme="majorHAnsi" w:hAnsiTheme="majorHAnsi" w:cs="Arial"/>
              </w:rPr>
              <w:t>/</w:t>
            </w:r>
            <w:r>
              <w:rPr>
                <w:rFonts w:asciiTheme="majorHAnsi" w:hAnsiTheme="majorHAnsi" w:cs="Arial"/>
              </w:rPr>
              <w:t>mappings</w:t>
            </w:r>
            <w:r w:rsidR="00382B40">
              <w:rPr>
                <w:rFonts w:asciiTheme="majorHAnsi" w:hAnsiTheme="majorHAnsi" w:cs="Arial"/>
              </w:rPr>
              <w:t xml:space="preserve"> and SQL tables/views</w:t>
            </w:r>
            <w:r>
              <w:rPr>
                <w:rFonts w:asciiTheme="majorHAnsi" w:hAnsiTheme="majorHAnsi" w:cs="Arial"/>
              </w:rPr>
              <w:t xml:space="preserve"> during </w:t>
            </w:r>
            <w:r w:rsidR="00D47DE8">
              <w:rPr>
                <w:rFonts w:asciiTheme="majorHAnsi" w:hAnsiTheme="majorHAnsi" w:cs="Arial"/>
              </w:rPr>
              <w:t xml:space="preserve">data </w:t>
            </w:r>
            <w:r>
              <w:rPr>
                <w:rFonts w:asciiTheme="majorHAnsi" w:hAnsiTheme="majorHAnsi" w:cs="Arial"/>
              </w:rPr>
              <w:t xml:space="preserve">issue investigations and proposed fixes </w:t>
            </w:r>
            <w:r w:rsidR="00382B40">
              <w:rPr>
                <w:rFonts w:asciiTheme="majorHAnsi" w:hAnsiTheme="majorHAnsi" w:cs="Arial"/>
              </w:rPr>
              <w:t>that doesn’t match business requirements</w:t>
            </w:r>
          </w:p>
          <w:p w14:paraId="0E6EFCC9" w14:textId="15DC0C9D" w:rsidR="00D47DE8" w:rsidRPr="00D47DE8" w:rsidRDefault="00D47DE8" w:rsidP="00B404A6">
            <w:pPr>
              <w:pStyle w:val="ListParagraph"/>
              <w:ind w:left="504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  <w:p w14:paraId="726FEAD8" w14:textId="77777777" w:rsidR="00560E45" w:rsidRDefault="00560E45" w:rsidP="00560E45">
            <w:pPr>
              <w:pBdr>
                <w:bottom w:val="single" w:sz="6" w:space="1" w:color="auto"/>
              </w:pBdr>
              <w:rPr>
                <w:rFonts w:asciiTheme="majorHAnsi" w:hAnsiTheme="majorHAnsi" w:cs="Arial"/>
                <w:b/>
                <w:bCs/>
              </w:rPr>
            </w:pPr>
          </w:p>
          <w:p w14:paraId="3524DB96" w14:textId="540C2EE5" w:rsidR="00560E45" w:rsidRDefault="00560E45" w:rsidP="00560E45">
            <w:pPr>
              <w:pBdr>
                <w:bottom w:val="single" w:sz="6" w:space="1" w:color="auto"/>
              </w:pBdr>
              <w:rPr>
                <w:rFonts w:asciiTheme="majorHAnsi" w:hAnsiTheme="majorHAnsi" w:cs="Arial"/>
                <w:b/>
                <w:bCs/>
              </w:rPr>
            </w:pPr>
            <w:r>
              <w:rPr>
                <w:rFonts w:asciiTheme="majorHAnsi" w:hAnsiTheme="majorHAnsi" w:cs="Arial"/>
                <w:b/>
                <w:bCs/>
              </w:rPr>
              <w:t>IT SKILLS</w:t>
            </w:r>
          </w:p>
          <w:p w14:paraId="178A712F" w14:textId="77777777" w:rsidR="00560E45" w:rsidRDefault="00560E45" w:rsidP="00A4006B">
            <w:pPr>
              <w:pStyle w:val="Heading2"/>
              <w:rPr>
                <w:rFonts w:cs="Arial"/>
              </w:rPr>
            </w:pPr>
          </w:p>
          <w:p w14:paraId="1C0B1089" w14:textId="2639EECA" w:rsidR="00B91C1F" w:rsidRPr="009D51D0" w:rsidRDefault="00232C75" w:rsidP="00A4006B">
            <w:pPr>
              <w:pStyle w:val="Heading2"/>
              <w:rPr>
                <w:rFonts w:cs="Arial"/>
              </w:rPr>
            </w:pPr>
            <w:r w:rsidRPr="009D51D0">
              <w:rPr>
                <w:rFonts w:cs="Arial"/>
              </w:rPr>
              <w:t xml:space="preserve">IT </w:t>
            </w:r>
            <w:sdt>
              <w:sdtPr>
                <w:rPr>
                  <w:rFonts w:cs="Arial"/>
                </w:rPr>
                <w:id w:val="-875391764"/>
                <w:placeholder>
                  <w:docPart w:val="A0FF70C94BB543C68CF3645118D7109D"/>
                </w:placeholder>
                <w:temporary/>
                <w:showingPlcHdr/>
                <w15:appearance w15:val="hidden"/>
              </w:sdtPr>
              <w:sdtContent>
                <w:r w:rsidR="00B91C1F" w:rsidRPr="009D51D0">
                  <w:rPr>
                    <w:rStyle w:val="Heading2Char"/>
                    <w:rFonts w:cs="Arial"/>
                    <w:b/>
                    <w:bCs/>
                    <w:caps/>
                  </w:rPr>
                  <w:t>SKILLS</w:t>
                </w:r>
              </w:sdtContent>
            </w:sdt>
          </w:p>
          <w:tbl>
            <w:tblPr>
              <w:tblpPr w:leftFromText="180" w:rightFromText="180" w:vertAnchor="text" w:horzAnchor="margin" w:tblpY="152"/>
              <w:tblOverlap w:val="never"/>
              <w:tblW w:w="6475" w:type="dxa"/>
              <w:tblLayout w:type="fixed"/>
              <w:tblLook w:val="0000" w:firstRow="0" w:lastRow="0" w:firstColumn="0" w:lastColumn="0" w:noHBand="0" w:noVBand="0"/>
            </w:tblPr>
            <w:tblGrid>
              <w:gridCol w:w="2781"/>
              <w:gridCol w:w="3694"/>
            </w:tblGrid>
            <w:tr w:rsidR="00A31E36" w:rsidRPr="009D51D0" w14:paraId="46162BD4" w14:textId="77777777" w:rsidTr="003B0CF8">
              <w:trPr>
                <w:trHeight w:val="352"/>
              </w:trPr>
              <w:tc>
                <w:tcPr>
                  <w:tcW w:w="27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A9BDDD" w14:textId="77777777" w:rsidR="00A31E36" w:rsidRPr="009D51D0" w:rsidRDefault="00A31E36" w:rsidP="00A31E36">
                  <w:pPr>
                    <w:tabs>
                      <w:tab w:val="left" w:pos="2898"/>
                      <w:tab w:val="left" w:pos="8838"/>
                    </w:tabs>
                    <w:spacing w:after="120"/>
                    <w:rPr>
                      <w:rFonts w:asciiTheme="majorHAnsi" w:hAnsiTheme="majorHAnsi" w:cs="Arial"/>
                      <w:sz w:val="20"/>
                      <w:szCs w:val="20"/>
                    </w:rPr>
                  </w:pPr>
                  <w:r w:rsidRPr="009D51D0">
                    <w:rPr>
                      <w:rFonts w:asciiTheme="majorHAnsi" w:hAnsiTheme="majorHAnsi" w:cs="Arial"/>
                      <w:b/>
                      <w:color w:val="000080"/>
                      <w:sz w:val="20"/>
                      <w:szCs w:val="20"/>
                    </w:rPr>
                    <w:t>Operating systems</w:t>
                  </w:r>
                </w:p>
              </w:tc>
              <w:tc>
                <w:tcPr>
                  <w:tcW w:w="3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E5846C" w14:textId="4C381907" w:rsidR="00A31E36" w:rsidRPr="009D51D0" w:rsidRDefault="008C62E6" w:rsidP="00A31E36">
                  <w:pPr>
                    <w:spacing w:after="120"/>
                    <w:rPr>
                      <w:rFonts w:asciiTheme="majorHAnsi" w:hAnsiTheme="majorHAnsi" w:cs="Arial"/>
                      <w:b/>
                      <w:color w:val="000080"/>
                      <w:sz w:val="20"/>
                      <w:szCs w:val="20"/>
                    </w:rPr>
                  </w:pPr>
                  <w:r w:rsidRPr="009D51D0">
                    <w:rPr>
                      <w:rFonts w:asciiTheme="majorHAnsi" w:hAnsiTheme="majorHAnsi" w:cs="Arial"/>
                      <w:sz w:val="20"/>
                      <w:szCs w:val="20"/>
                    </w:rPr>
                    <w:t>MAC</w:t>
                  </w:r>
                  <w:r w:rsidR="00A31E36" w:rsidRPr="009D51D0">
                    <w:rPr>
                      <w:rFonts w:asciiTheme="majorHAnsi" w:hAnsiTheme="majorHAnsi" w:cs="Arial"/>
                      <w:sz w:val="20"/>
                      <w:szCs w:val="20"/>
                    </w:rPr>
                    <w:t>, Windows</w:t>
                  </w:r>
                </w:p>
              </w:tc>
            </w:tr>
            <w:tr w:rsidR="00A31E36" w:rsidRPr="009D51D0" w14:paraId="5544ED63" w14:textId="77777777" w:rsidTr="003B0CF8">
              <w:trPr>
                <w:trHeight w:val="364"/>
              </w:trPr>
              <w:tc>
                <w:tcPr>
                  <w:tcW w:w="27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9C42F3" w14:textId="09347A82" w:rsidR="00A31E36" w:rsidRPr="009D51D0" w:rsidRDefault="00A31E36" w:rsidP="00A31E36">
                  <w:pPr>
                    <w:tabs>
                      <w:tab w:val="left" w:pos="2898"/>
                      <w:tab w:val="left" w:pos="8838"/>
                    </w:tabs>
                    <w:spacing w:after="120"/>
                    <w:rPr>
                      <w:rFonts w:asciiTheme="majorHAnsi" w:hAnsiTheme="majorHAnsi" w:cs="Arial"/>
                      <w:sz w:val="20"/>
                      <w:szCs w:val="20"/>
                    </w:rPr>
                  </w:pPr>
                  <w:proofErr w:type="spellStart"/>
                  <w:r w:rsidRPr="009D51D0">
                    <w:rPr>
                      <w:rFonts w:asciiTheme="majorHAnsi" w:hAnsiTheme="majorHAnsi" w:cs="Arial"/>
                      <w:b/>
                      <w:color w:val="000080"/>
                      <w:sz w:val="20"/>
                      <w:szCs w:val="20"/>
                    </w:rPr>
                    <w:lastRenderedPageBreak/>
                    <w:t>Software</w:t>
                  </w:r>
                  <w:r w:rsidR="00C7374F" w:rsidRPr="009D51D0">
                    <w:rPr>
                      <w:rFonts w:asciiTheme="majorHAnsi" w:hAnsiTheme="majorHAnsi" w:cs="Arial"/>
                      <w:b/>
                      <w:color w:val="000080"/>
                      <w:sz w:val="20"/>
                      <w:szCs w:val="20"/>
                    </w:rPr>
                    <w:t>s</w:t>
                  </w:r>
                  <w:proofErr w:type="spellEnd"/>
                  <w:r w:rsidR="00C7374F" w:rsidRPr="009D51D0">
                    <w:rPr>
                      <w:rFonts w:asciiTheme="majorHAnsi" w:hAnsiTheme="majorHAnsi" w:cs="Arial"/>
                      <w:b/>
                      <w:color w:val="000080"/>
                      <w:sz w:val="20"/>
                      <w:szCs w:val="20"/>
                    </w:rPr>
                    <w:t>/Tools</w:t>
                  </w:r>
                </w:p>
              </w:tc>
              <w:tc>
                <w:tcPr>
                  <w:tcW w:w="3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C14370" w14:textId="313E5BE8" w:rsidR="00A31E36" w:rsidRPr="009D51D0" w:rsidRDefault="00C7374F" w:rsidP="00A31E36">
                  <w:pPr>
                    <w:spacing w:after="120"/>
                    <w:rPr>
                      <w:rFonts w:asciiTheme="majorHAnsi" w:hAnsiTheme="majorHAnsi" w:cs="Arial"/>
                      <w:b/>
                      <w:color w:val="000080"/>
                      <w:sz w:val="20"/>
                      <w:szCs w:val="20"/>
                    </w:rPr>
                  </w:pPr>
                  <w:r w:rsidRPr="009D51D0">
                    <w:rPr>
                      <w:rFonts w:asciiTheme="majorHAnsi" w:hAnsiTheme="majorHAnsi" w:cs="Arial"/>
                      <w:sz w:val="20"/>
                      <w:szCs w:val="20"/>
                    </w:rPr>
                    <w:t>MS-Office, Database</w:t>
                  </w:r>
                  <w:r w:rsidR="003B0CF8" w:rsidRPr="009D51D0">
                    <w:rPr>
                      <w:rFonts w:asciiTheme="majorHAnsi" w:hAnsiTheme="majorHAnsi" w:cs="Arial"/>
                      <w:sz w:val="20"/>
                      <w:szCs w:val="20"/>
                    </w:rPr>
                    <w:t xml:space="preserve">, Jobsites, </w:t>
                  </w:r>
                  <w:r w:rsidR="001518EC" w:rsidRPr="009D51D0">
                    <w:rPr>
                      <w:rFonts w:asciiTheme="majorHAnsi" w:hAnsiTheme="majorHAnsi" w:cs="Arial"/>
                      <w:sz w:val="20"/>
                      <w:szCs w:val="20"/>
                    </w:rPr>
                    <w:t>MySQL</w:t>
                  </w:r>
                  <w:r w:rsidR="00C07A88" w:rsidRPr="009D51D0">
                    <w:rPr>
                      <w:rFonts w:asciiTheme="majorHAnsi" w:hAnsiTheme="majorHAnsi" w:cs="Arial"/>
                      <w:sz w:val="20"/>
                      <w:szCs w:val="20"/>
                    </w:rPr>
                    <w:t>, Jira, Power BI</w:t>
                  </w:r>
                  <w:r w:rsidR="00D10292">
                    <w:rPr>
                      <w:rFonts w:asciiTheme="majorHAnsi" w:hAnsiTheme="majorHAnsi" w:cs="Arial"/>
                      <w:sz w:val="20"/>
                      <w:szCs w:val="20"/>
                    </w:rPr>
                    <w:t xml:space="preserve"> Desktop</w:t>
                  </w:r>
                  <w:r w:rsidR="00C07A88" w:rsidRPr="009D51D0">
                    <w:rPr>
                      <w:rFonts w:asciiTheme="majorHAnsi" w:hAnsiTheme="majorHAnsi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D10292">
                    <w:rPr>
                      <w:rFonts w:asciiTheme="majorHAnsi" w:hAnsiTheme="majorHAnsi" w:cs="Arial"/>
                      <w:sz w:val="20"/>
                      <w:szCs w:val="20"/>
                    </w:rPr>
                    <w:t>PowerBI</w:t>
                  </w:r>
                  <w:proofErr w:type="spellEnd"/>
                  <w:r w:rsidR="00D10292">
                    <w:rPr>
                      <w:rFonts w:asciiTheme="majorHAnsi" w:hAnsiTheme="majorHAnsi" w:cs="Arial"/>
                      <w:sz w:val="20"/>
                      <w:szCs w:val="20"/>
                    </w:rPr>
                    <w:t xml:space="preserve"> Service, </w:t>
                  </w:r>
                  <w:r w:rsidR="00C07A88" w:rsidRPr="009D51D0">
                    <w:rPr>
                      <w:rFonts w:asciiTheme="majorHAnsi" w:hAnsiTheme="majorHAnsi" w:cs="Arial"/>
                      <w:sz w:val="20"/>
                      <w:szCs w:val="20"/>
                    </w:rPr>
                    <w:t>Tableau</w:t>
                  </w:r>
                  <w:r w:rsidR="00D10292">
                    <w:rPr>
                      <w:rFonts w:asciiTheme="majorHAnsi" w:hAnsiTheme="majorHAnsi" w:cs="Arial"/>
                      <w:sz w:val="20"/>
                      <w:szCs w:val="20"/>
                    </w:rPr>
                    <w:t xml:space="preserve"> Desktop &amp; Public.</w:t>
                  </w:r>
                </w:p>
              </w:tc>
            </w:tr>
            <w:tr w:rsidR="00D10292" w:rsidRPr="009D51D0" w14:paraId="13A2F4A3" w14:textId="77777777" w:rsidTr="003B0CF8">
              <w:trPr>
                <w:trHeight w:val="352"/>
              </w:trPr>
              <w:tc>
                <w:tcPr>
                  <w:tcW w:w="27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AF99C5" w14:textId="55F9BDC7" w:rsidR="00D10292" w:rsidRPr="009D51D0" w:rsidRDefault="00D10292" w:rsidP="00A31E36">
                  <w:pPr>
                    <w:tabs>
                      <w:tab w:val="left" w:pos="2898"/>
                      <w:tab w:val="left" w:pos="8838"/>
                    </w:tabs>
                    <w:spacing w:after="120"/>
                    <w:rPr>
                      <w:rFonts w:asciiTheme="majorHAnsi" w:hAnsiTheme="majorHAnsi" w:cs="Arial"/>
                      <w:b/>
                      <w:color w:val="000080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Arial"/>
                      <w:b/>
                      <w:color w:val="000080"/>
                      <w:sz w:val="20"/>
                      <w:szCs w:val="20"/>
                    </w:rPr>
                    <w:t>Frameworks</w:t>
                  </w:r>
                </w:p>
              </w:tc>
              <w:tc>
                <w:tcPr>
                  <w:tcW w:w="3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AAEF17" w14:textId="795AEE78" w:rsidR="00D10292" w:rsidRPr="009D51D0" w:rsidRDefault="00D10292" w:rsidP="00A31E36">
                  <w:pPr>
                    <w:spacing w:after="120"/>
                    <w:rPr>
                      <w:rFonts w:asciiTheme="majorHAnsi" w:hAnsiTheme="majorHAnsi" w:cs="Arial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Arial"/>
                      <w:sz w:val="20"/>
                      <w:szCs w:val="20"/>
                    </w:rPr>
                    <w:t>BABOK, ITSM, Scrum, Agile, Waterfall Methodology</w:t>
                  </w:r>
                </w:p>
              </w:tc>
            </w:tr>
          </w:tbl>
          <w:p w14:paraId="78E06D3A" w14:textId="77777777" w:rsidR="003B0CF8" w:rsidRPr="009D51D0" w:rsidRDefault="003B0CF8" w:rsidP="00C7374F">
            <w:pPr>
              <w:pStyle w:val="Heading2"/>
              <w:rPr>
                <w:rFonts w:cs="Arial"/>
              </w:rPr>
            </w:pPr>
          </w:p>
          <w:p w14:paraId="1EF92F2A" w14:textId="0BC753A4" w:rsidR="00C7374F" w:rsidRPr="009D51D0" w:rsidRDefault="00C7374F" w:rsidP="00C7374F">
            <w:pPr>
              <w:pStyle w:val="Heading2"/>
              <w:rPr>
                <w:rFonts w:cs="Arial"/>
              </w:rPr>
            </w:pPr>
            <w:r w:rsidRPr="009D51D0">
              <w:rPr>
                <w:rFonts w:cs="Arial"/>
              </w:rPr>
              <w:t>OTHErs</w:t>
            </w:r>
          </w:p>
          <w:p w14:paraId="3E4F4B39" w14:textId="4517AD10" w:rsidR="00C7374F" w:rsidRPr="009D51D0" w:rsidRDefault="00C7374F" w:rsidP="003B0CF8">
            <w:pPr>
              <w:pStyle w:val="Heading4"/>
              <w:rPr>
                <w:rFonts w:asciiTheme="majorHAnsi" w:hAnsiTheme="majorHAnsi" w:cs="Arial"/>
              </w:rPr>
            </w:pPr>
            <w:r w:rsidRPr="009D51D0">
              <w:rPr>
                <w:rFonts w:asciiTheme="majorHAnsi" w:hAnsiTheme="majorHAnsi" w:cs="Arial"/>
              </w:rPr>
              <w:t xml:space="preserve">Work Eligibility in Netherlands: </w:t>
            </w:r>
            <w:r w:rsidRPr="009D51D0">
              <w:rPr>
                <w:rFonts w:asciiTheme="majorHAnsi" w:hAnsiTheme="majorHAnsi" w:cs="Arial"/>
                <w:b w:val="0"/>
                <w:bCs/>
              </w:rPr>
              <w:t>Yes</w:t>
            </w:r>
            <w:r w:rsidR="000C54DF" w:rsidRPr="009D51D0">
              <w:rPr>
                <w:rFonts w:asciiTheme="majorHAnsi" w:hAnsiTheme="majorHAnsi" w:cs="Arial"/>
                <w:b w:val="0"/>
                <w:bCs/>
              </w:rPr>
              <w:br/>
            </w:r>
            <w:r w:rsidRPr="009D51D0">
              <w:rPr>
                <w:rFonts w:asciiTheme="majorHAnsi" w:hAnsiTheme="majorHAnsi" w:cs="Arial"/>
              </w:rPr>
              <w:t xml:space="preserve">Work Permit Validity: </w:t>
            </w:r>
            <w:r w:rsidRPr="009D51D0">
              <w:rPr>
                <w:rFonts w:asciiTheme="majorHAnsi" w:hAnsiTheme="majorHAnsi" w:cs="Arial"/>
                <w:b w:val="0"/>
                <w:bCs/>
              </w:rPr>
              <w:t>17-Jul-2027</w:t>
            </w:r>
            <w:r w:rsidR="000C54DF" w:rsidRPr="009D51D0">
              <w:rPr>
                <w:rFonts w:asciiTheme="majorHAnsi" w:hAnsiTheme="majorHAnsi" w:cs="Arial"/>
                <w:b w:val="0"/>
                <w:bCs/>
              </w:rPr>
              <w:t xml:space="preserve"> (extendable)</w:t>
            </w:r>
            <w:r w:rsidR="000C54DF" w:rsidRPr="009D51D0">
              <w:rPr>
                <w:rFonts w:asciiTheme="majorHAnsi" w:hAnsiTheme="majorHAnsi" w:cs="Arial"/>
              </w:rPr>
              <w:br/>
            </w:r>
            <w:r w:rsidRPr="009D51D0">
              <w:rPr>
                <w:rFonts w:asciiTheme="majorHAnsi" w:hAnsiTheme="majorHAnsi" w:cs="Arial"/>
              </w:rPr>
              <w:t xml:space="preserve">Sponsorship Required: </w:t>
            </w:r>
            <w:r w:rsidRPr="009D51D0">
              <w:rPr>
                <w:rFonts w:asciiTheme="majorHAnsi" w:hAnsiTheme="majorHAnsi" w:cs="Arial"/>
                <w:b w:val="0"/>
                <w:bCs/>
              </w:rPr>
              <w:t>No</w:t>
            </w:r>
          </w:p>
        </w:tc>
      </w:tr>
    </w:tbl>
    <w:p w14:paraId="2B89668B" w14:textId="32CC9E1D" w:rsidR="00661752" w:rsidRPr="009D51D0" w:rsidRDefault="00661752" w:rsidP="003B0CF8">
      <w:pPr>
        <w:tabs>
          <w:tab w:val="left" w:pos="990"/>
        </w:tabs>
        <w:rPr>
          <w:rFonts w:asciiTheme="majorHAnsi" w:hAnsiTheme="majorHAnsi"/>
        </w:rPr>
      </w:pPr>
    </w:p>
    <w:sectPr w:rsidR="00661752" w:rsidRPr="009D51D0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2034E" w14:textId="77777777" w:rsidR="0077030F" w:rsidRDefault="0077030F" w:rsidP="000C45FF">
      <w:r>
        <w:separator/>
      </w:r>
    </w:p>
  </w:endnote>
  <w:endnote w:type="continuationSeparator" w:id="0">
    <w:p w14:paraId="08D90B03" w14:textId="77777777" w:rsidR="0077030F" w:rsidRDefault="0077030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C951E" w14:textId="77777777" w:rsidR="0077030F" w:rsidRDefault="0077030F" w:rsidP="000C45FF">
      <w:r>
        <w:separator/>
      </w:r>
    </w:p>
  </w:footnote>
  <w:footnote w:type="continuationSeparator" w:id="0">
    <w:p w14:paraId="36035D0D" w14:textId="77777777" w:rsidR="0077030F" w:rsidRDefault="0077030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DC340" w14:textId="0BFFF1E9" w:rsidR="000D6F79" w:rsidRDefault="0062357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473E565" wp14:editId="1D34370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21B8"/>
    <w:multiLevelType w:val="hybridMultilevel"/>
    <w:tmpl w:val="9C70E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A4F4D"/>
    <w:multiLevelType w:val="hybridMultilevel"/>
    <w:tmpl w:val="D8049F14"/>
    <w:lvl w:ilvl="0" w:tplc="2ECE081E">
      <w:start w:val="2"/>
      <w:numFmt w:val="bullet"/>
      <w:lvlText w:val="-"/>
      <w:lvlJc w:val="left"/>
      <w:pPr>
        <w:ind w:left="504" w:hanging="360"/>
      </w:pPr>
      <w:rPr>
        <w:rFonts w:ascii="Century Gothic" w:eastAsiaTheme="minorEastAsia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1D0213FD"/>
    <w:multiLevelType w:val="hybridMultilevel"/>
    <w:tmpl w:val="FE9656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D3649"/>
    <w:multiLevelType w:val="hybridMultilevel"/>
    <w:tmpl w:val="7E503E4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3B25A0"/>
    <w:multiLevelType w:val="hybridMultilevel"/>
    <w:tmpl w:val="483A3A0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33441A"/>
    <w:multiLevelType w:val="hybridMultilevel"/>
    <w:tmpl w:val="CF4C3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57445"/>
    <w:multiLevelType w:val="hybridMultilevel"/>
    <w:tmpl w:val="51A0D4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E3898"/>
    <w:multiLevelType w:val="hybridMultilevel"/>
    <w:tmpl w:val="FADEA1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153B1"/>
    <w:multiLevelType w:val="hybridMultilevel"/>
    <w:tmpl w:val="E480C19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4084262">
    <w:abstractNumId w:val="7"/>
  </w:num>
  <w:num w:numId="2" w16cid:durableId="86312946">
    <w:abstractNumId w:val="5"/>
  </w:num>
  <w:num w:numId="3" w16cid:durableId="364522570">
    <w:abstractNumId w:val="0"/>
  </w:num>
  <w:num w:numId="4" w16cid:durableId="949623384">
    <w:abstractNumId w:val="8"/>
  </w:num>
  <w:num w:numId="5" w16cid:durableId="695617654">
    <w:abstractNumId w:val="3"/>
  </w:num>
  <w:num w:numId="6" w16cid:durableId="155656103">
    <w:abstractNumId w:val="4"/>
  </w:num>
  <w:num w:numId="7" w16cid:durableId="1013800459">
    <w:abstractNumId w:val="6"/>
  </w:num>
  <w:num w:numId="8" w16cid:durableId="455829066">
    <w:abstractNumId w:val="1"/>
  </w:num>
  <w:num w:numId="9" w16cid:durableId="1699427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80"/>
    <w:rsid w:val="00012DC2"/>
    <w:rsid w:val="00036450"/>
    <w:rsid w:val="000471A8"/>
    <w:rsid w:val="00047D73"/>
    <w:rsid w:val="00081EFE"/>
    <w:rsid w:val="00094499"/>
    <w:rsid w:val="00095555"/>
    <w:rsid w:val="000C41C0"/>
    <w:rsid w:val="000C45FF"/>
    <w:rsid w:val="000C54DF"/>
    <w:rsid w:val="000C6E41"/>
    <w:rsid w:val="000D6F79"/>
    <w:rsid w:val="000E3FD1"/>
    <w:rsid w:val="000E63E9"/>
    <w:rsid w:val="000E670F"/>
    <w:rsid w:val="00102695"/>
    <w:rsid w:val="00112054"/>
    <w:rsid w:val="00132380"/>
    <w:rsid w:val="00135849"/>
    <w:rsid w:val="001518EC"/>
    <w:rsid w:val="001525E1"/>
    <w:rsid w:val="00180329"/>
    <w:rsid w:val="0019001F"/>
    <w:rsid w:val="001A1A99"/>
    <w:rsid w:val="001A74A5"/>
    <w:rsid w:val="001B2ABD"/>
    <w:rsid w:val="001B32CC"/>
    <w:rsid w:val="001C0390"/>
    <w:rsid w:val="001E0391"/>
    <w:rsid w:val="001E1759"/>
    <w:rsid w:val="001F1ECC"/>
    <w:rsid w:val="001F549B"/>
    <w:rsid w:val="00216876"/>
    <w:rsid w:val="00217B72"/>
    <w:rsid w:val="00232C75"/>
    <w:rsid w:val="002400EB"/>
    <w:rsid w:val="00245E3E"/>
    <w:rsid w:val="00251D85"/>
    <w:rsid w:val="00252784"/>
    <w:rsid w:val="00256CF7"/>
    <w:rsid w:val="00281FD5"/>
    <w:rsid w:val="002A26D5"/>
    <w:rsid w:val="002B599A"/>
    <w:rsid w:val="002F2778"/>
    <w:rsid w:val="0030481B"/>
    <w:rsid w:val="003156FC"/>
    <w:rsid w:val="003254B5"/>
    <w:rsid w:val="0037121F"/>
    <w:rsid w:val="00381A38"/>
    <w:rsid w:val="00382B40"/>
    <w:rsid w:val="003A6B7D"/>
    <w:rsid w:val="003B06CA"/>
    <w:rsid w:val="003B0CF8"/>
    <w:rsid w:val="004071FC"/>
    <w:rsid w:val="00445947"/>
    <w:rsid w:val="004813B3"/>
    <w:rsid w:val="00484BA5"/>
    <w:rsid w:val="00496591"/>
    <w:rsid w:val="004A0B90"/>
    <w:rsid w:val="004A1078"/>
    <w:rsid w:val="004C1588"/>
    <w:rsid w:val="004C3E64"/>
    <w:rsid w:val="004C63E4"/>
    <w:rsid w:val="004D20EF"/>
    <w:rsid w:val="004D3011"/>
    <w:rsid w:val="004E14E6"/>
    <w:rsid w:val="004E5AAE"/>
    <w:rsid w:val="004F1675"/>
    <w:rsid w:val="005262AC"/>
    <w:rsid w:val="005374E3"/>
    <w:rsid w:val="0054279F"/>
    <w:rsid w:val="005467F2"/>
    <w:rsid w:val="00556D68"/>
    <w:rsid w:val="00560E45"/>
    <w:rsid w:val="00591A6D"/>
    <w:rsid w:val="005A2076"/>
    <w:rsid w:val="005C01FC"/>
    <w:rsid w:val="005C1215"/>
    <w:rsid w:val="005C2FE7"/>
    <w:rsid w:val="005D716D"/>
    <w:rsid w:val="005E04F2"/>
    <w:rsid w:val="005E39D5"/>
    <w:rsid w:val="005F5B49"/>
    <w:rsid w:val="00600670"/>
    <w:rsid w:val="0062123A"/>
    <w:rsid w:val="0062357B"/>
    <w:rsid w:val="00646E75"/>
    <w:rsid w:val="00657DF0"/>
    <w:rsid w:val="00661752"/>
    <w:rsid w:val="006664FD"/>
    <w:rsid w:val="006771D0"/>
    <w:rsid w:val="0068673C"/>
    <w:rsid w:val="006920E0"/>
    <w:rsid w:val="006E3D95"/>
    <w:rsid w:val="006F51D9"/>
    <w:rsid w:val="00712BF9"/>
    <w:rsid w:val="00713C7D"/>
    <w:rsid w:val="00715FCB"/>
    <w:rsid w:val="00743101"/>
    <w:rsid w:val="00743E98"/>
    <w:rsid w:val="00746863"/>
    <w:rsid w:val="00750FE0"/>
    <w:rsid w:val="00756286"/>
    <w:rsid w:val="0077030F"/>
    <w:rsid w:val="007775E1"/>
    <w:rsid w:val="007867A0"/>
    <w:rsid w:val="007927F5"/>
    <w:rsid w:val="007B21B3"/>
    <w:rsid w:val="007F6064"/>
    <w:rsid w:val="00802CA0"/>
    <w:rsid w:val="00816608"/>
    <w:rsid w:val="00842373"/>
    <w:rsid w:val="008476AC"/>
    <w:rsid w:val="0086547C"/>
    <w:rsid w:val="008A4F2D"/>
    <w:rsid w:val="008B4DE6"/>
    <w:rsid w:val="008C62E6"/>
    <w:rsid w:val="008D7A77"/>
    <w:rsid w:val="008E4C7B"/>
    <w:rsid w:val="008F01B0"/>
    <w:rsid w:val="00901CDD"/>
    <w:rsid w:val="00913401"/>
    <w:rsid w:val="00917882"/>
    <w:rsid w:val="009260CD"/>
    <w:rsid w:val="00926CD7"/>
    <w:rsid w:val="00952C25"/>
    <w:rsid w:val="009563A0"/>
    <w:rsid w:val="009660A9"/>
    <w:rsid w:val="0097606C"/>
    <w:rsid w:val="009A6E03"/>
    <w:rsid w:val="009C2D3E"/>
    <w:rsid w:val="009D51D0"/>
    <w:rsid w:val="009D67C3"/>
    <w:rsid w:val="009E52DC"/>
    <w:rsid w:val="009E69A1"/>
    <w:rsid w:val="009F341D"/>
    <w:rsid w:val="00A2118D"/>
    <w:rsid w:val="00A31E36"/>
    <w:rsid w:val="00A3713E"/>
    <w:rsid w:val="00A4006B"/>
    <w:rsid w:val="00A61AD0"/>
    <w:rsid w:val="00A63FA9"/>
    <w:rsid w:val="00A849A5"/>
    <w:rsid w:val="00AA4757"/>
    <w:rsid w:val="00AC62BA"/>
    <w:rsid w:val="00AD1394"/>
    <w:rsid w:val="00AD76E2"/>
    <w:rsid w:val="00AF040D"/>
    <w:rsid w:val="00B144E8"/>
    <w:rsid w:val="00B16FC9"/>
    <w:rsid w:val="00B20152"/>
    <w:rsid w:val="00B359E4"/>
    <w:rsid w:val="00B404A6"/>
    <w:rsid w:val="00B41FCF"/>
    <w:rsid w:val="00B44E94"/>
    <w:rsid w:val="00B4592F"/>
    <w:rsid w:val="00B5051E"/>
    <w:rsid w:val="00B57D98"/>
    <w:rsid w:val="00B70850"/>
    <w:rsid w:val="00B91C1F"/>
    <w:rsid w:val="00BB392E"/>
    <w:rsid w:val="00BB6DED"/>
    <w:rsid w:val="00BC4F43"/>
    <w:rsid w:val="00C066B6"/>
    <w:rsid w:val="00C07A88"/>
    <w:rsid w:val="00C37BA1"/>
    <w:rsid w:val="00C4674C"/>
    <w:rsid w:val="00C4702F"/>
    <w:rsid w:val="00C506CF"/>
    <w:rsid w:val="00C613B8"/>
    <w:rsid w:val="00C6747B"/>
    <w:rsid w:val="00C72BED"/>
    <w:rsid w:val="00C7374F"/>
    <w:rsid w:val="00C91B0D"/>
    <w:rsid w:val="00C9578B"/>
    <w:rsid w:val="00CB0055"/>
    <w:rsid w:val="00CD5AE7"/>
    <w:rsid w:val="00CF4D9A"/>
    <w:rsid w:val="00CF5803"/>
    <w:rsid w:val="00D06B31"/>
    <w:rsid w:val="00D10292"/>
    <w:rsid w:val="00D2522B"/>
    <w:rsid w:val="00D422DE"/>
    <w:rsid w:val="00D47DE8"/>
    <w:rsid w:val="00D5459D"/>
    <w:rsid w:val="00D57786"/>
    <w:rsid w:val="00D71DB7"/>
    <w:rsid w:val="00D723B8"/>
    <w:rsid w:val="00DA1F4D"/>
    <w:rsid w:val="00DD172A"/>
    <w:rsid w:val="00DD50AE"/>
    <w:rsid w:val="00DD5E60"/>
    <w:rsid w:val="00DF209F"/>
    <w:rsid w:val="00E21999"/>
    <w:rsid w:val="00E2278E"/>
    <w:rsid w:val="00E25A26"/>
    <w:rsid w:val="00E4381A"/>
    <w:rsid w:val="00E55D74"/>
    <w:rsid w:val="00E560B2"/>
    <w:rsid w:val="00E57257"/>
    <w:rsid w:val="00E8559E"/>
    <w:rsid w:val="00EB6FF8"/>
    <w:rsid w:val="00ED571B"/>
    <w:rsid w:val="00ED5BFD"/>
    <w:rsid w:val="00ED7896"/>
    <w:rsid w:val="00F60274"/>
    <w:rsid w:val="00F64E7F"/>
    <w:rsid w:val="00F660AC"/>
    <w:rsid w:val="00F76898"/>
    <w:rsid w:val="00F77FB9"/>
    <w:rsid w:val="00F843BA"/>
    <w:rsid w:val="00FA0503"/>
    <w:rsid w:val="00FB068F"/>
    <w:rsid w:val="00FB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5FC83"/>
  <w14:defaultImageDpi w14:val="32767"/>
  <w15:chartTrackingRefBased/>
  <w15:docId w15:val="{33C3FB63-9CE7-46B4-88C1-EF4A4145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0471A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5E6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5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saharbann-nazeer-526a47105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slan\AppData\Local\Microsoft\Office\16.0\DTS\en-US%7bB3832472-38FF-4CE8-861A-D4FF69038046%7d\%7b106B166F-8DC5-45F9-9CC6-1F916007799D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0FF70C94BB543C68CF3645118D71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13DCD-1F71-48CB-B715-98B2F022881C}"/>
      </w:docPartPr>
      <w:docPartBody>
        <w:p w:rsidR="000A5728" w:rsidRDefault="001D5724" w:rsidP="001D5724">
          <w:pPr>
            <w:pStyle w:val="A0FF70C94BB543C68CF3645118D7109D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24"/>
    <w:rsid w:val="0009538E"/>
    <w:rsid w:val="000A5728"/>
    <w:rsid w:val="001A19D6"/>
    <w:rsid w:val="001D5724"/>
    <w:rsid w:val="00281037"/>
    <w:rsid w:val="002A26D5"/>
    <w:rsid w:val="002B599A"/>
    <w:rsid w:val="005561D8"/>
    <w:rsid w:val="005C01FC"/>
    <w:rsid w:val="005F5B49"/>
    <w:rsid w:val="007168B1"/>
    <w:rsid w:val="007A36C5"/>
    <w:rsid w:val="008E4C7B"/>
    <w:rsid w:val="00901CDD"/>
    <w:rsid w:val="009B4808"/>
    <w:rsid w:val="00A24234"/>
    <w:rsid w:val="00A901F6"/>
    <w:rsid w:val="00BD790E"/>
    <w:rsid w:val="00BF4A07"/>
    <w:rsid w:val="00C37022"/>
    <w:rsid w:val="00D06B31"/>
    <w:rsid w:val="00D723B8"/>
    <w:rsid w:val="00F84B7F"/>
    <w:rsid w:val="00FA0503"/>
    <w:rsid w:val="00FD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A5728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E1D36BA16E437B87977A6009DB5EF3">
    <w:name w:val="E0E1D36BA16E437B87977A6009DB5EF3"/>
    <w:rsid w:val="001D5724"/>
  </w:style>
  <w:style w:type="paragraph" w:customStyle="1" w:styleId="751CF719E99C4A60BEC03902CD354B2E">
    <w:name w:val="751CF719E99C4A60BEC03902CD354B2E"/>
    <w:rsid w:val="001D5724"/>
  </w:style>
  <w:style w:type="paragraph" w:customStyle="1" w:styleId="A0FF70C94BB543C68CF3645118D7109D">
    <w:name w:val="A0FF70C94BB543C68CF3645118D7109D"/>
    <w:rsid w:val="001D5724"/>
  </w:style>
  <w:style w:type="character" w:styleId="Hyperlink">
    <w:name w:val="Hyperlink"/>
    <w:basedOn w:val="DefaultParagraphFont"/>
    <w:uiPriority w:val="99"/>
    <w:unhideWhenUsed/>
    <w:rsid w:val="00FD0424"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5728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{106B166F-8DC5-45F9-9CC6-1F916007799D}tf00546271_win32</Template>
  <TotalTime>599</TotalTime>
  <Pages>3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AC</cp:lastModifiedBy>
  <cp:revision>5</cp:revision>
  <dcterms:created xsi:type="dcterms:W3CDTF">2025-08-12T13:05:00Z</dcterms:created>
  <dcterms:modified xsi:type="dcterms:W3CDTF">2025-09-30T20:07:00Z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KeyPoints">
    <vt:lpwstr/>
  </property>
</Properties>
</file>